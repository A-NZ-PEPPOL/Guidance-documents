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9D70F" w14:textId="77777777" w:rsidR="00C23038" w:rsidRPr="00C23038" w:rsidRDefault="00C23038" w:rsidP="00C23038">
      <w:pPr>
        <w:pStyle w:val="InternalExternal"/>
        <w:framePr w:wrap="around"/>
        <w:rPr>
          <w:rStyle w:val="Classification"/>
          <w:b w:val="0"/>
          <w:sz w:val="16"/>
          <w:lang w:val="en-AU"/>
        </w:rPr>
      </w:pPr>
    </w:p>
    <w:p w14:paraId="177C575C" w14:textId="77777777" w:rsidR="00DF5A0D" w:rsidRDefault="0011484E" w:rsidP="00DF5A0D">
      <w:pPr>
        <w:pStyle w:val="InternalExternal"/>
        <w:framePr w:wrap="around"/>
      </w:pPr>
      <w:sdt>
        <w:sdtPr>
          <w:rPr>
            <w:rStyle w:val="Classification"/>
          </w:rPr>
          <w:alias w:val="Classification"/>
          <w:tag w:val=""/>
          <w:id w:val="-1585443907"/>
          <w:placeholder>
            <w:docPart w:val="F15392DCBE15415E9AB93049E000179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F64D0E">
            <w:rPr>
              <w:rStyle w:val="Classification"/>
            </w:rPr>
            <w:t>UNCLASSIFIED</w:t>
          </w:r>
        </w:sdtContent>
      </w:sdt>
      <w:r w:rsidR="00DF5A0D" w:rsidRPr="0023407E">
        <w:rPr>
          <w:rStyle w:val="Classification"/>
        </w:rPr>
        <w:t xml:space="preserve"> </w:t>
      </w:r>
      <w:sdt>
        <w:sdtPr>
          <w:alias w:val="Internal/External"/>
          <w:tag w:val="Internal/External"/>
          <w:id w:val="-193616095"/>
          <w:placeholder>
            <w:docPart w:val="D9DADFFC01F14929AAA408DA97587A05"/>
          </w:placeholder>
          <w:dataBinding w:prefixMappings="xmlns:ns0='www.drdoc.com.au'" w:xpath="/ns0:root[1]/ns0:internalExternal[1]" w:storeItemID="{2C99D8C0-9149-4525-A8EB-93F91FBAE3F9}"/>
          <w:comboBox w:lastValue="External">
            <w:listItem w:value="Choose an item."/>
            <w:listItem w:displayText="Internal" w:value="Internal"/>
            <w:listItem w:displayText="External" w:value="External"/>
          </w:comboBox>
        </w:sdtPr>
        <w:sdtEndPr/>
        <w:sdtContent>
          <w:r w:rsidR="00546051">
            <w:t>External</w:t>
          </w:r>
        </w:sdtContent>
      </w:sdt>
      <w:r w:rsidR="00DF5A0D">
        <w:t xml:space="preserve"> </w:t>
      </w:r>
    </w:p>
    <w:p w14:paraId="1830101C" w14:textId="77777777" w:rsidR="00904BC1" w:rsidRDefault="00D72025" w:rsidP="004C2310">
      <w:pPr>
        <w:pStyle w:val="Heading1"/>
        <w:framePr w:h="1678" w:hRule="exact" w:wrap="notBeside" w:y="-650"/>
      </w:pPr>
      <w:r>
        <w:t>A-NZ PEPPOL FRAMEWORK GUIDANCE NOTE</w:t>
      </w:r>
    </w:p>
    <w:p w14:paraId="06E6B1AE" w14:textId="7F4B69E9" w:rsidR="00D72025" w:rsidRDefault="0063734E" w:rsidP="00D72025">
      <w:pPr>
        <w:pStyle w:val="Heading2"/>
      </w:pPr>
      <w:r>
        <w:t xml:space="preserve">Reporting statistics to the </w:t>
      </w:r>
      <w:r w:rsidR="00E93D0C">
        <w:t xml:space="preserve">Peppol </w:t>
      </w:r>
      <w:r>
        <w:t>Authority</w:t>
      </w:r>
    </w:p>
    <w:p w14:paraId="5B3B19D4" w14:textId="77777777" w:rsidR="00D72025" w:rsidRPr="0055292A" w:rsidRDefault="00E84332" w:rsidP="00D72025">
      <w:pPr>
        <w:rPr>
          <w:b/>
        </w:rPr>
      </w:pPr>
      <w:r>
        <w:rPr>
          <w:b/>
        </w:rPr>
        <w:t xml:space="preserve">Guidance note </w:t>
      </w:r>
      <w:r w:rsidR="005B0D49">
        <w:rPr>
          <w:b/>
        </w:rPr>
        <w:t>07</w:t>
      </w:r>
    </w:p>
    <w:p w14:paraId="055ACE02" w14:textId="77777777"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14:paraId="77E3DD44" w14:textId="77777777" w:rsidTr="00AE0E98">
        <w:tc>
          <w:tcPr>
            <w:tcW w:w="3007" w:type="dxa"/>
            <w:tcBorders>
              <w:bottom w:val="single" w:sz="4" w:space="0" w:color="auto"/>
            </w:tcBorders>
          </w:tcPr>
          <w:p w14:paraId="079DDD19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14:paraId="4E37CEAA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4E002DA4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14:paraId="04E83A5D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8118" w14:textId="0B2B1924" w:rsidR="00AE0E98" w:rsidRPr="005B0D49" w:rsidRDefault="00BA2A5F" w:rsidP="00D85804">
            <w:r>
              <w:t>31 January</w:t>
            </w:r>
            <w:r w:rsidR="00D85804" w:rsidRPr="005B0D49">
              <w:t xml:space="preserve"> </w:t>
            </w:r>
            <w:r w:rsidR="00494F4C">
              <w:t>202</w:t>
            </w:r>
            <w:r w:rsidR="00E93D0C">
              <w:t>1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23E17E9D" w14:textId="77777777"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217B" w14:textId="0F70398C" w:rsidR="00AE0E98" w:rsidRDefault="00303E65" w:rsidP="00AE0E98">
            <w:r>
              <w:t>1</w:t>
            </w:r>
            <w:r w:rsidR="000F1CB2">
              <w:t>.</w:t>
            </w:r>
            <w:r w:rsidR="005F671D">
              <w:t>1</w:t>
            </w:r>
          </w:p>
        </w:tc>
      </w:tr>
      <w:tr w:rsidR="00AE0E98" w:rsidRPr="0010233E" w14:paraId="3E10A131" w14:textId="77777777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5C13AA9F" w14:textId="77777777" w:rsidR="00AE0E98" w:rsidRPr="005B0D49" w:rsidRDefault="00AE0E98" w:rsidP="00AE0E98">
            <w:pPr>
              <w:rPr>
                <w:b/>
              </w:rPr>
            </w:pPr>
            <w:r w:rsidRPr="005B0D49">
              <w:rPr>
                <w:b/>
              </w:rPr>
              <w:t>Effective from</w:t>
            </w:r>
          </w:p>
        </w:tc>
        <w:tc>
          <w:tcPr>
            <w:tcW w:w="1388" w:type="dxa"/>
          </w:tcPr>
          <w:p w14:paraId="79856F5F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0F0E9902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 xml:space="preserve">Artefacts </w:t>
            </w:r>
            <w:r>
              <w:rPr>
                <w:b/>
              </w:rPr>
              <w:t>impacted</w:t>
            </w:r>
          </w:p>
        </w:tc>
      </w:tr>
      <w:tr w:rsidR="00AE0E98" w14:paraId="3CECA531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A8DF" w14:textId="0AB12FD2" w:rsidR="00AE0E98" w:rsidRPr="005B0D49" w:rsidRDefault="00E93D0C" w:rsidP="00AE0E98">
            <w:r>
              <w:t>February</w:t>
            </w:r>
            <w:r w:rsidRPr="005B0D49">
              <w:t xml:space="preserve"> </w:t>
            </w:r>
            <w:r w:rsidR="00494F4C">
              <w:t>202</w:t>
            </w:r>
            <w:r>
              <w:t>1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10CF4536" w14:textId="77777777"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E60E" w14:textId="77777777" w:rsidR="00E613B2" w:rsidRDefault="00E613B2" w:rsidP="00E613B2"/>
        </w:tc>
      </w:tr>
    </w:tbl>
    <w:p w14:paraId="5D8A1740" w14:textId="77777777" w:rsidR="006A3695" w:rsidRDefault="006A3695" w:rsidP="006A3695">
      <w:pPr>
        <w:jc w:val="right"/>
        <w:rPr>
          <w:b/>
        </w:rPr>
      </w:pPr>
    </w:p>
    <w:p w14:paraId="15AAD2E9" w14:textId="77777777" w:rsidR="0025016C" w:rsidRPr="001A2C52" w:rsidRDefault="004C0277" w:rsidP="004C0277">
      <w:pPr>
        <w:pStyle w:val="Heading3"/>
        <w:rPr>
          <w:sz w:val="28"/>
        </w:rPr>
      </w:pPr>
      <w:r>
        <w:t>Introduction</w:t>
      </w:r>
      <w:r w:rsidR="00442B26">
        <w:rPr>
          <w:sz w:val="28"/>
        </w:rPr>
        <w:tab/>
        <w:t xml:space="preserve"> </w:t>
      </w:r>
    </w:p>
    <w:p w14:paraId="5569F442" w14:textId="4A843CAB" w:rsidR="0063734E" w:rsidRDefault="005C70D0" w:rsidP="00033485">
      <w:p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 xml:space="preserve">The purpose of this document is to provide instructions on how Access Point (AP) </w:t>
      </w:r>
      <w:r w:rsidR="0063734E">
        <w:rPr>
          <w:rFonts w:cstheme="minorHAnsi"/>
        </w:rPr>
        <w:t xml:space="preserve">Providers </w:t>
      </w:r>
      <w:r>
        <w:rPr>
          <w:rFonts w:cstheme="minorHAnsi"/>
        </w:rPr>
        <w:t xml:space="preserve">can meet their requirements in Annex 5 to </w:t>
      </w:r>
      <w:r w:rsidR="0063734E">
        <w:rPr>
          <w:rFonts w:cstheme="minorHAnsi"/>
        </w:rPr>
        <w:t xml:space="preserve">report key statistics to the Australian and New Zealand (A-NZ) </w:t>
      </w:r>
      <w:r w:rsidR="0063734E" w:rsidRPr="0063734E">
        <w:rPr>
          <w:rFonts w:cstheme="minorHAnsi"/>
        </w:rPr>
        <w:t>P</w:t>
      </w:r>
      <w:r w:rsidR="00E93D0C">
        <w:rPr>
          <w:rFonts w:cstheme="minorHAnsi"/>
        </w:rPr>
        <w:t>eppol</w:t>
      </w:r>
      <w:r w:rsidR="0063734E" w:rsidRPr="0063734E">
        <w:rPr>
          <w:rFonts w:cstheme="minorHAnsi"/>
        </w:rPr>
        <w:t xml:space="preserve"> Authorit</w:t>
      </w:r>
      <w:r w:rsidR="0063734E">
        <w:rPr>
          <w:rFonts w:cstheme="minorHAnsi"/>
        </w:rPr>
        <w:t>ies.</w:t>
      </w:r>
    </w:p>
    <w:p w14:paraId="5CCC69FB" w14:textId="1288F3D4" w:rsidR="00DB530A" w:rsidRDefault="000628ED" w:rsidP="00033485">
      <w:pPr>
        <w:spacing w:before="120" w:after="120" w:line="276" w:lineRule="auto"/>
        <w:rPr>
          <w:rFonts w:cstheme="minorHAnsi"/>
        </w:rPr>
      </w:pPr>
      <w:r w:rsidRPr="000628ED">
        <w:rPr>
          <w:rFonts w:cstheme="minorHAnsi"/>
        </w:rPr>
        <w:t xml:space="preserve">All Service Providers are required to report </w:t>
      </w:r>
      <w:r>
        <w:rPr>
          <w:rFonts w:cstheme="minorHAnsi"/>
        </w:rPr>
        <w:t xml:space="preserve">statistical </w:t>
      </w:r>
      <w:r w:rsidRPr="000628ED">
        <w:rPr>
          <w:rFonts w:cstheme="minorHAnsi"/>
        </w:rPr>
        <w:t>information to their PEPPOL Authority to assist in the overall management and administration of the P</w:t>
      </w:r>
      <w:r w:rsidR="00E93D0C">
        <w:rPr>
          <w:rFonts w:cstheme="minorHAnsi"/>
        </w:rPr>
        <w:t>eppol</w:t>
      </w:r>
      <w:r w:rsidRPr="000628ED">
        <w:rPr>
          <w:rFonts w:cstheme="minorHAnsi"/>
        </w:rPr>
        <w:t xml:space="preserve"> network</w:t>
      </w:r>
      <w:r>
        <w:rPr>
          <w:rFonts w:cstheme="minorHAnsi"/>
        </w:rPr>
        <w:t xml:space="preserve">. </w:t>
      </w:r>
      <w:r w:rsidR="0069163C">
        <w:rPr>
          <w:rFonts w:cstheme="minorHAnsi"/>
        </w:rPr>
        <w:t>R</w:t>
      </w:r>
      <w:r w:rsidR="00DB530A">
        <w:rPr>
          <w:rFonts w:cstheme="minorHAnsi"/>
        </w:rPr>
        <w:t xml:space="preserve">eporting </w:t>
      </w:r>
      <w:r w:rsidR="0069163C">
        <w:rPr>
          <w:rFonts w:cstheme="minorHAnsi"/>
        </w:rPr>
        <w:t>statistics benefits all e-invoicing participants</w:t>
      </w:r>
      <w:r w:rsidR="0069163C" w:rsidRPr="0069163C">
        <w:rPr>
          <w:rFonts w:cstheme="minorHAnsi"/>
        </w:rPr>
        <w:t xml:space="preserve"> </w:t>
      </w:r>
      <w:r w:rsidR="0069163C">
        <w:rPr>
          <w:rFonts w:cstheme="minorHAnsi"/>
        </w:rPr>
        <w:t>as it enables A-NZ Authorities to</w:t>
      </w:r>
      <w:r w:rsidR="00CD6C32">
        <w:rPr>
          <w:rFonts w:cstheme="minorHAnsi"/>
        </w:rPr>
        <w:t>:</w:t>
      </w:r>
    </w:p>
    <w:p w14:paraId="290AB281" w14:textId="77777777" w:rsidR="0063734E" w:rsidRPr="0063734E" w:rsidRDefault="00CD6C32" w:rsidP="00033485">
      <w:pPr>
        <w:pStyle w:val="ListParagraph"/>
        <w:numPr>
          <w:ilvl w:val="0"/>
          <w:numId w:val="11"/>
        </w:numPr>
        <w:spacing w:before="120" w:after="120" w:line="276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target </w:t>
      </w:r>
      <w:r w:rsidR="0063734E" w:rsidRPr="0063734E">
        <w:rPr>
          <w:rFonts w:cstheme="minorHAnsi"/>
        </w:rPr>
        <w:t>adoption</w:t>
      </w:r>
      <w:r>
        <w:rPr>
          <w:rFonts w:cstheme="minorHAnsi"/>
        </w:rPr>
        <w:t xml:space="preserve"> strategies</w:t>
      </w:r>
      <w:r w:rsidR="0063734E" w:rsidRPr="0063734E">
        <w:rPr>
          <w:rFonts w:cstheme="minorHAnsi"/>
        </w:rPr>
        <w:t xml:space="preserve"> </w:t>
      </w:r>
      <w:r w:rsidR="00BC2A9E">
        <w:rPr>
          <w:rFonts w:cstheme="minorHAnsi"/>
        </w:rPr>
        <w:t>–</w:t>
      </w:r>
      <w:r w:rsidR="00767996">
        <w:rPr>
          <w:rFonts w:cstheme="minorHAnsi"/>
        </w:rPr>
        <w:t xml:space="preserve"> </w:t>
      </w:r>
      <w:r w:rsidR="0063734E" w:rsidRPr="0063734E">
        <w:rPr>
          <w:rFonts w:cstheme="minorHAnsi"/>
        </w:rPr>
        <w:t>understanding</w:t>
      </w:r>
      <w:r w:rsidR="00BC2A9E">
        <w:rPr>
          <w:rFonts w:cstheme="minorHAnsi"/>
        </w:rPr>
        <w:t xml:space="preserve"> e-i</w:t>
      </w:r>
      <w:r w:rsidR="0063734E" w:rsidRPr="0063734E">
        <w:rPr>
          <w:rFonts w:cstheme="minorHAnsi"/>
        </w:rPr>
        <w:t>nvoice usage on a holistic basis and by segments and demographics</w:t>
      </w:r>
      <w:r w:rsidR="0063734E">
        <w:rPr>
          <w:rFonts w:cstheme="minorHAnsi"/>
        </w:rPr>
        <w:t xml:space="preserve"> will </w:t>
      </w:r>
      <w:r w:rsidR="0063734E" w:rsidRPr="0063734E">
        <w:rPr>
          <w:rFonts w:cstheme="minorHAnsi"/>
        </w:rPr>
        <w:t xml:space="preserve">aid communications and marketing activities, </w:t>
      </w:r>
      <w:r w:rsidR="0063734E">
        <w:rPr>
          <w:rFonts w:cstheme="minorHAnsi"/>
        </w:rPr>
        <w:t xml:space="preserve">including </w:t>
      </w:r>
      <w:r w:rsidR="00BC2A9E">
        <w:rPr>
          <w:rFonts w:cstheme="minorHAnsi"/>
        </w:rPr>
        <w:t xml:space="preserve">focussing on audience groups and </w:t>
      </w:r>
      <w:r w:rsidR="0063734E">
        <w:rPr>
          <w:rFonts w:cstheme="minorHAnsi"/>
        </w:rPr>
        <w:t>tailoring of m</w:t>
      </w:r>
      <w:r w:rsidR="00BC2A9E">
        <w:rPr>
          <w:rFonts w:cstheme="minorHAnsi"/>
        </w:rPr>
        <w:t>essages</w:t>
      </w:r>
      <w:r w:rsidR="0063734E">
        <w:rPr>
          <w:rFonts w:cstheme="minorHAnsi"/>
        </w:rPr>
        <w:t xml:space="preserve">, </w:t>
      </w:r>
      <w:r w:rsidR="0063734E" w:rsidRPr="0063734E">
        <w:rPr>
          <w:rFonts w:cstheme="minorHAnsi"/>
        </w:rPr>
        <w:t>and</w:t>
      </w:r>
    </w:p>
    <w:p w14:paraId="1A6EBD0E" w14:textId="77777777" w:rsidR="0063734E" w:rsidRDefault="0069163C" w:rsidP="00033485">
      <w:pPr>
        <w:pStyle w:val="ListParagraph"/>
        <w:numPr>
          <w:ilvl w:val="0"/>
          <w:numId w:val="11"/>
        </w:numPr>
        <w:spacing w:before="120" w:line="276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monitor and </w:t>
      </w:r>
      <w:r w:rsidR="00BC2A9E">
        <w:rPr>
          <w:rFonts w:cstheme="minorHAnsi"/>
        </w:rPr>
        <w:t>manag</w:t>
      </w:r>
      <w:r>
        <w:rPr>
          <w:rFonts w:cstheme="minorHAnsi"/>
        </w:rPr>
        <w:t>e</w:t>
      </w:r>
      <w:r w:rsidR="00BC2A9E">
        <w:rPr>
          <w:rFonts w:cstheme="minorHAnsi"/>
        </w:rPr>
        <w:t xml:space="preserve"> network performance </w:t>
      </w:r>
      <w:r w:rsidR="00767996">
        <w:rPr>
          <w:rFonts w:cstheme="minorHAnsi"/>
        </w:rPr>
        <w:t>–</w:t>
      </w:r>
      <w:r w:rsidR="0063734E">
        <w:rPr>
          <w:rFonts w:cstheme="minorHAnsi"/>
        </w:rPr>
        <w:t xml:space="preserve"> </w:t>
      </w:r>
      <w:r w:rsidR="00767996">
        <w:rPr>
          <w:rFonts w:cstheme="minorHAnsi"/>
        </w:rPr>
        <w:t xml:space="preserve">understanding </w:t>
      </w:r>
      <w:r w:rsidR="0063734E" w:rsidRPr="0063734E">
        <w:rPr>
          <w:rFonts w:cstheme="minorHAnsi"/>
        </w:rPr>
        <w:t>data flows in the network supports good governance</w:t>
      </w:r>
      <w:r w:rsidR="00BC2A9E">
        <w:rPr>
          <w:rFonts w:cstheme="minorHAnsi"/>
        </w:rPr>
        <w:t xml:space="preserve"> monitoring and decision making</w:t>
      </w:r>
      <w:r w:rsidR="00BC2A9E" w:rsidRPr="00BC2A9E">
        <w:rPr>
          <w:rFonts w:cstheme="minorHAnsi"/>
        </w:rPr>
        <w:t xml:space="preserve"> </w:t>
      </w:r>
      <w:r w:rsidR="00CD6C32">
        <w:rPr>
          <w:rFonts w:cstheme="minorHAnsi"/>
        </w:rPr>
        <w:t xml:space="preserve">to </w:t>
      </w:r>
      <w:r w:rsidR="00BC2A9E" w:rsidRPr="0063734E">
        <w:rPr>
          <w:rFonts w:cstheme="minorHAnsi"/>
        </w:rPr>
        <w:t>ensure the network is healthy and gro</w:t>
      </w:r>
      <w:r w:rsidR="00BC2A9E">
        <w:rPr>
          <w:rFonts w:cstheme="minorHAnsi"/>
        </w:rPr>
        <w:t>wth is in line with projections.</w:t>
      </w:r>
    </w:p>
    <w:p w14:paraId="255792C9" w14:textId="48744F33" w:rsidR="000628ED" w:rsidRDefault="000628ED" w:rsidP="000628ED">
      <w:pPr>
        <w:spacing w:before="120" w:line="276" w:lineRule="auto"/>
        <w:rPr>
          <w:rFonts w:cstheme="minorHAnsi"/>
        </w:rPr>
      </w:pPr>
      <w:r w:rsidRPr="000628ED">
        <w:rPr>
          <w:rFonts w:cstheme="minorHAnsi"/>
        </w:rPr>
        <w:t xml:space="preserve">The information reported is metadata associated with transactions and does not include any </w:t>
      </w:r>
      <w:r w:rsidR="0085070E">
        <w:rPr>
          <w:rFonts w:cstheme="minorHAnsi"/>
        </w:rPr>
        <w:t>information</w:t>
      </w:r>
      <w:r w:rsidR="0085070E" w:rsidRPr="000628ED">
        <w:rPr>
          <w:rFonts w:cstheme="minorHAnsi"/>
        </w:rPr>
        <w:t xml:space="preserve"> </w:t>
      </w:r>
      <w:r w:rsidRPr="000628ED">
        <w:rPr>
          <w:rFonts w:cstheme="minorHAnsi"/>
        </w:rPr>
        <w:t>from the invoice</w:t>
      </w:r>
      <w:r w:rsidR="0085070E">
        <w:rPr>
          <w:rFonts w:cstheme="minorHAnsi"/>
        </w:rPr>
        <w:t xml:space="preserve"> or identifiable personal</w:t>
      </w:r>
      <w:r w:rsidR="00CE58B3">
        <w:rPr>
          <w:rFonts w:cstheme="minorHAnsi"/>
        </w:rPr>
        <w:t xml:space="preserve"> or organisation</w:t>
      </w:r>
      <w:r w:rsidR="0085070E">
        <w:rPr>
          <w:rFonts w:cstheme="minorHAnsi"/>
        </w:rPr>
        <w:t xml:space="preserve"> information</w:t>
      </w:r>
      <w:r w:rsidRPr="000628ED">
        <w:rPr>
          <w:rFonts w:cstheme="minorHAnsi"/>
        </w:rPr>
        <w:t>.</w:t>
      </w:r>
    </w:p>
    <w:p w14:paraId="2BA6F48C" w14:textId="5411D711" w:rsidR="000628ED" w:rsidRPr="000628ED" w:rsidRDefault="000628ED" w:rsidP="000628ED">
      <w:pPr>
        <w:spacing w:before="120" w:line="276" w:lineRule="auto"/>
        <w:rPr>
          <w:rFonts w:cstheme="minorHAnsi"/>
        </w:rPr>
      </w:pPr>
      <w:r>
        <w:rPr>
          <w:rFonts w:cstheme="minorHAnsi"/>
        </w:rPr>
        <w:t xml:space="preserve">Aggregated data will be published </w:t>
      </w:r>
      <w:r w:rsidR="00CE58B3">
        <w:rPr>
          <w:rFonts w:cstheme="minorHAnsi"/>
        </w:rPr>
        <w:t xml:space="preserve">on the Australia and New Zealand e-Invoicing websites </w:t>
      </w:r>
      <w:r>
        <w:rPr>
          <w:rFonts w:cstheme="minorHAnsi"/>
        </w:rPr>
        <w:t xml:space="preserve">to provide information and transparency on the performance of the network </w:t>
      </w:r>
      <w:r w:rsidR="00954015">
        <w:rPr>
          <w:rFonts w:cstheme="minorHAnsi"/>
        </w:rPr>
        <w:t>to</w:t>
      </w:r>
      <w:r>
        <w:rPr>
          <w:rFonts w:cstheme="minorHAnsi"/>
        </w:rPr>
        <w:t xml:space="preserve"> industry and other interested stakeholders</w:t>
      </w:r>
      <w:r w:rsidR="00954015">
        <w:rPr>
          <w:rFonts w:cstheme="minorHAnsi"/>
        </w:rPr>
        <w:t>. This will not include any</w:t>
      </w:r>
      <w:r w:rsidR="0085070E">
        <w:rPr>
          <w:rFonts w:cstheme="minorHAnsi"/>
        </w:rPr>
        <w:t xml:space="preserve"> information which would</w:t>
      </w:r>
      <w:r w:rsidR="00954015">
        <w:rPr>
          <w:rFonts w:cstheme="minorHAnsi"/>
        </w:rPr>
        <w:t xml:space="preserve"> </w:t>
      </w:r>
      <w:r w:rsidRPr="000628ED">
        <w:rPr>
          <w:rFonts w:cstheme="minorHAnsi"/>
        </w:rPr>
        <w:t>identif</w:t>
      </w:r>
      <w:r w:rsidR="0085070E">
        <w:rPr>
          <w:rFonts w:cstheme="minorHAnsi"/>
        </w:rPr>
        <w:t>y</w:t>
      </w:r>
      <w:r w:rsidRPr="000628ED">
        <w:rPr>
          <w:rFonts w:cstheme="minorHAnsi"/>
        </w:rPr>
        <w:t xml:space="preserve"> </w:t>
      </w:r>
      <w:r w:rsidR="0085070E">
        <w:rPr>
          <w:rFonts w:cstheme="minorHAnsi"/>
        </w:rPr>
        <w:t xml:space="preserve">any </w:t>
      </w:r>
      <w:r w:rsidRPr="000628ED">
        <w:rPr>
          <w:rFonts w:cstheme="minorHAnsi"/>
        </w:rPr>
        <w:t>Service Provider or end</w:t>
      </w:r>
      <w:r w:rsidR="00954015">
        <w:rPr>
          <w:rFonts w:cstheme="minorHAnsi"/>
        </w:rPr>
        <w:t>-</w:t>
      </w:r>
      <w:r w:rsidRPr="000628ED">
        <w:rPr>
          <w:rFonts w:cstheme="minorHAnsi"/>
        </w:rPr>
        <w:t>user.</w:t>
      </w:r>
    </w:p>
    <w:p w14:paraId="3F007C4C" w14:textId="77777777" w:rsidR="009E5843" w:rsidRDefault="009E5843" w:rsidP="009E5843">
      <w:pPr>
        <w:spacing w:before="120" w:line="276" w:lineRule="auto"/>
        <w:rPr>
          <w:rFonts w:cstheme="minorHAnsi"/>
        </w:rPr>
      </w:pPr>
    </w:p>
    <w:p w14:paraId="10AD367F" w14:textId="2AFECFC1" w:rsidR="009E5843" w:rsidRDefault="009E5843" w:rsidP="00D605C1">
      <w:pPr>
        <w:pStyle w:val="Heading4"/>
      </w:pPr>
      <w:r w:rsidRPr="009E5843">
        <w:t>P</w:t>
      </w:r>
      <w:r w:rsidR="00E93D0C">
        <w:t>eppol</w:t>
      </w:r>
      <w:r w:rsidRPr="009E5843">
        <w:t xml:space="preserve"> Centralised Reporting</w:t>
      </w:r>
    </w:p>
    <w:p w14:paraId="6010532B" w14:textId="0C74DA63" w:rsidR="000628ED" w:rsidRPr="000628ED" w:rsidRDefault="000628ED" w:rsidP="000628ED">
      <w:pPr>
        <w:spacing w:before="120" w:line="276" w:lineRule="auto"/>
        <w:rPr>
          <w:rFonts w:cstheme="minorHAnsi"/>
        </w:rPr>
      </w:pPr>
      <w:r w:rsidRPr="000628ED">
        <w:rPr>
          <w:rFonts w:cstheme="minorHAnsi"/>
        </w:rPr>
        <w:t>Reporting requirements are under review by OpenP</w:t>
      </w:r>
      <w:r w:rsidR="00E93D0C">
        <w:rPr>
          <w:rFonts w:cstheme="minorHAnsi"/>
        </w:rPr>
        <w:t>eppol</w:t>
      </w:r>
      <w:r w:rsidRPr="000628ED">
        <w:rPr>
          <w:rFonts w:cstheme="minorHAnsi"/>
        </w:rPr>
        <w:t>, with the intention of:</w:t>
      </w:r>
    </w:p>
    <w:p w14:paraId="6D5378D4" w14:textId="3B4B6510" w:rsidR="000628ED" w:rsidRPr="000628ED" w:rsidRDefault="000628ED" w:rsidP="000628ED">
      <w:pPr>
        <w:pStyle w:val="ListParagraph"/>
        <w:numPr>
          <w:ilvl w:val="0"/>
          <w:numId w:val="25"/>
        </w:numPr>
        <w:spacing w:before="120" w:line="276" w:lineRule="auto"/>
        <w:ind w:left="426" w:hanging="426"/>
        <w:rPr>
          <w:rFonts w:cstheme="minorHAnsi"/>
        </w:rPr>
      </w:pPr>
      <w:r w:rsidRPr="000628ED">
        <w:rPr>
          <w:rFonts w:cstheme="minorHAnsi"/>
        </w:rPr>
        <w:t xml:space="preserve">replacing reporting to </w:t>
      </w:r>
      <w:r>
        <w:rPr>
          <w:rFonts w:cstheme="minorHAnsi"/>
        </w:rPr>
        <w:t>individual</w:t>
      </w:r>
      <w:r w:rsidRPr="000628ED">
        <w:rPr>
          <w:rFonts w:cstheme="minorHAnsi"/>
        </w:rPr>
        <w:t xml:space="preserve"> P</w:t>
      </w:r>
      <w:r w:rsidR="00E93D0C">
        <w:rPr>
          <w:rFonts w:cstheme="minorHAnsi"/>
        </w:rPr>
        <w:t>eppol</w:t>
      </w:r>
      <w:r w:rsidRPr="000628ED">
        <w:rPr>
          <w:rFonts w:cstheme="minorHAnsi"/>
        </w:rPr>
        <w:t xml:space="preserve"> Authorities with standardised, automated reporting to OpenP</w:t>
      </w:r>
      <w:r w:rsidR="00E93D0C">
        <w:rPr>
          <w:rFonts w:cstheme="minorHAnsi"/>
        </w:rPr>
        <w:t>eppol</w:t>
      </w:r>
      <w:r w:rsidRPr="000628ED">
        <w:rPr>
          <w:rFonts w:cstheme="minorHAnsi"/>
        </w:rPr>
        <w:t xml:space="preserve"> as the central Coordinating Authority; and</w:t>
      </w:r>
    </w:p>
    <w:p w14:paraId="364F3F8C" w14:textId="44295B39" w:rsidR="000628ED" w:rsidRPr="000628ED" w:rsidRDefault="000628ED" w:rsidP="0070599F">
      <w:pPr>
        <w:pStyle w:val="ListParagraph"/>
        <w:numPr>
          <w:ilvl w:val="0"/>
          <w:numId w:val="25"/>
        </w:numPr>
        <w:spacing w:before="120" w:line="276" w:lineRule="auto"/>
        <w:ind w:left="425" w:hanging="425"/>
        <w:contextualSpacing w:val="0"/>
        <w:rPr>
          <w:rFonts w:cstheme="minorHAnsi"/>
        </w:rPr>
      </w:pPr>
      <w:r w:rsidRPr="000628ED">
        <w:rPr>
          <w:rFonts w:cstheme="minorHAnsi"/>
        </w:rPr>
        <w:t>OpenP</w:t>
      </w:r>
      <w:r w:rsidR="00E93D0C">
        <w:rPr>
          <w:rFonts w:cstheme="minorHAnsi"/>
        </w:rPr>
        <w:t>eppol</w:t>
      </w:r>
      <w:r w:rsidRPr="000628ED">
        <w:rPr>
          <w:rFonts w:cstheme="minorHAnsi"/>
        </w:rPr>
        <w:t xml:space="preserve"> subsequently making the data available to P</w:t>
      </w:r>
      <w:r w:rsidR="00E93D0C">
        <w:rPr>
          <w:rFonts w:cstheme="minorHAnsi"/>
        </w:rPr>
        <w:t>eppol</w:t>
      </w:r>
      <w:r w:rsidRPr="000628ED">
        <w:rPr>
          <w:rFonts w:cstheme="minorHAnsi"/>
        </w:rPr>
        <w:t xml:space="preserve"> Authorities.</w:t>
      </w:r>
    </w:p>
    <w:p w14:paraId="1945B24E" w14:textId="019D66F6" w:rsidR="009E5843" w:rsidRPr="000628ED" w:rsidRDefault="000628ED" w:rsidP="009E5843">
      <w:pPr>
        <w:spacing w:before="120" w:line="276" w:lineRule="auto"/>
        <w:rPr>
          <w:rFonts w:cstheme="minorHAnsi"/>
        </w:rPr>
      </w:pPr>
      <w:r>
        <w:rPr>
          <w:rFonts w:cstheme="minorHAnsi"/>
        </w:rPr>
        <w:t>Until this</w:t>
      </w:r>
      <w:r w:rsidRPr="000628ED">
        <w:rPr>
          <w:rFonts w:cstheme="minorHAnsi"/>
        </w:rPr>
        <w:t xml:space="preserve"> centralised reporting </w:t>
      </w:r>
      <w:r w:rsidR="005C46EA">
        <w:rPr>
          <w:rFonts w:cstheme="minorHAnsi"/>
        </w:rPr>
        <w:t>is in place,</w:t>
      </w:r>
      <w:r w:rsidRPr="000628ED">
        <w:rPr>
          <w:rFonts w:cstheme="minorHAnsi"/>
        </w:rPr>
        <w:t xml:space="preserve"> </w:t>
      </w:r>
      <w:r>
        <w:rPr>
          <w:rFonts w:cstheme="minorHAnsi"/>
        </w:rPr>
        <w:t xml:space="preserve">the reporting requirements have been kept to a </w:t>
      </w:r>
      <w:r w:rsidR="009721A7">
        <w:rPr>
          <w:rFonts w:cstheme="minorHAnsi"/>
        </w:rPr>
        <w:t xml:space="preserve">minimum </w:t>
      </w:r>
      <w:r>
        <w:rPr>
          <w:rFonts w:cstheme="minorHAnsi"/>
        </w:rPr>
        <w:t xml:space="preserve">and to </w:t>
      </w:r>
      <w:r w:rsidR="009721A7">
        <w:rPr>
          <w:rFonts w:cstheme="minorHAnsi"/>
        </w:rPr>
        <w:t xml:space="preserve">reduce </w:t>
      </w:r>
      <w:r>
        <w:rPr>
          <w:rFonts w:cstheme="minorHAnsi"/>
        </w:rPr>
        <w:t>f</w:t>
      </w:r>
      <w:r w:rsidRPr="000628ED">
        <w:rPr>
          <w:rFonts w:cstheme="minorHAnsi"/>
        </w:rPr>
        <w:t xml:space="preserve">uture impacts on Service Providers, </w:t>
      </w:r>
      <w:r>
        <w:rPr>
          <w:rFonts w:cstheme="minorHAnsi"/>
        </w:rPr>
        <w:t xml:space="preserve">the </w:t>
      </w:r>
      <w:r w:rsidRPr="000628ED">
        <w:rPr>
          <w:rFonts w:cstheme="minorHAnsi"/>
        </w:rPr>
        <w:t>A-NZ reporting align</w:t>
      </w:r>
      <w:r>
        <w:rPr>
          <w:rFonts w:cstheme="minorHAnsi"/>
        </w:rPr>
        <w:t>s</w:t>
      </w:r>
      <w:r w:rsidRPr="000628ED">
        <w:rPr>
          <w:rFonts w:cstheme="minorHAnsi"/>
        </w:rPr>
        <w:t xml:space="preserve"> closely with indications from OpenP</w:t>
      </w:r>
      <w:r w:rsidR="000269E6">
        <w:rPr>
          <w:rFonts w:cstheme="minorHAnsi"/>
        </w:rPr>
        <w:t>eppol</w:t>
      </w:r>
      <w:r w:rsidRPr="000628ED">
        <w:rPr>
          <w:rFonts w:cstheme="minorHAnsi"/>
        </w:rPr>
        <w:t xml:space="preserve"> about likely, future reporting. </w:t>
      </w:r>
    </w:p>
    <w:p w14:paraId="21D62903" w14:textId="3A6A9A35" w:rsidR="0025016C" w:rsidRPr="00D605C1" w:rsidRDefault="005C70D0" w:rsidP="00D605C1">
      <w:pPr>
        <w:pStyle w:val="Heading4"/>
      </w:pPr>
      <w:r w:rsidRPr="00D605C1">
        <w:t>Annex 5 re</w:t>
      </w:r>
      <w:r w:rsidR="00522EE2" w:rsidRPr="00D605C1">
        <w:t>quirements</w:t>
      </w:r>
      <w:r w:rsidR="0076535B">
        <w:t xml:space="preserve"> </w:t>
      </w:r>
    </w:p>
    <w:p w14:paraId="2FF0274A" w14:textId="0E83A943" w:rsidR="006739A4" w:rsidRPr="00E84332" w:rsidRDefault="006739A4" w:rsidP="00033485">
      <w:pPr>
        <w:spacing w:line="276" w:lineRule="auto"/>
      </w:pPr>
      <w:r w:rsidRPr="00E84332">
        <w:t>Annex 5 to the P</w:t>
      </w:r>
      <w:r w:rsidR="000269E6">
        <w:t>eppol</w:t>
      </w:r>
      <w:r w:rsidRPr="00E84332">
        <w:t xml:space="preserve"> Transport Infrastructure Agreements for A</w:t>
      </w:r>
      <w:r w:rsidR="005E3976">
        <w:t xml:space="preserve">ustralia and </w:t>
      </w:r>
      <w:r w:rsidRPr="00E84332">
        <w:t>N</w:t>
      </w:r>
      <w:r w:rsidR="005E3976">
        <w:t xml:space="preserve">ew </w:t>
      </w:r>
      <w:r w:rsidRPr="00E84332">
        <w:t>Z</w:t>
      </w:r>
      <w:r w:rsidR="005E3976">
        <w:t>ealand</w:t>
      </w:r>
      <w:r w:rsidRPr="00E84332">
        <w:t xml:space="preserve"> states:</w:t>
      </w:r>
    </w:p>
    <w:p w14:paraId="2B201B80" w14:textId="77777777" w:rsidR="006739A4" w:rsidRPr="00463080" w:rsidRDefault="0063734E" w:rsidP="0063734E">
      <w:pPr>
        <w:ind w:firstLine="720"/>
        <w:rPr>
          <w:i/>
        </w:rPr>
      </w:pPr>
      <w:r>
        <w:rPr>
          <w:i/>
        </w:rPr>
        <w:t>2.2.3</w:t>
      </w:r>
      <w:r w:rsidR="00DD7F6E">
        <w:rPr>
          <w:i/>
        </w:rPr>
        <w:t xml:space="preserve"> </w:t>
      </w:r>
      <w:r>
        <w:rPr>
          <w:i/>
        </w:rPr>
        <w:t>Reporting</w:t>
      </w:r>
    </w:p>
    <w:p w14:paraId="09CBBA45" w14:textId="77777777" w:rsidR="0063734E" w:rsidRPr="0063734E" w:rsidRDefault="0063734E" w:rsidP="0063734E">
      <w:pPr>
        <w:pStyle w:val="Pippo"/>
        <w:ind w:left="1211" w:firstLine="0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 xml:space="preserve">PEPPOL </w:t>
      </w:r>
      <w:r w:rsidRPr="003874E3">
        <w:rPr>
          <w:rFonts w:asciiTheme="minorHAnsi" w:hAnsiTheme="minorHAnsi"/>
          <w:bCs/>
          <w:i/>
          <w:sz w:val="22"/>
          <w:szCs w:val="20"/>
          <w:lang w:val="en-GB"/>
        </w:rPr>
        <w:t>AP Providers</w:t>
      </w: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 xml:space="preserve"> shall provide a report to the PEPPOL Authority, on a monthly basis that includes the following information:</w:t>
      </w:r>
    </w:p>
    <w:p w14:paraId="67B5A874" w14:textId="77777777" w:rsidR="0063734E" w:rsidRPr="0063734E" w:rsidRDefault="0063734E" w:rsidP="00767996">
      <w:pPr>
        <w:pStyle w:val="Pippo"/>
        <w:numPr>
          <w:ilvl w:val="0"/>
          <w:numId w:val="10"/>
        </w:numPr>
        <w:spacing w:before="120"/>
        <w:ind w:left="1571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>number of effective senders;</w:t>
      </w:r>
    </w:p>
    <w:p w14:paraId="3F0C5D9B" w14:textId="77777777" w:rsidR="0063734E" w:rsidRPr="0063734E" w:rsidRDefault="0063734E" w:rsidP="00767996">
      <w:pPr>
        <w:pStyle w:val="Pippo"/>
        <w:numPr>
          <w:ilvl w:val="0"/>
          <w:numId w:val="10"/>
        </w:numPr>
        <w:spacing w:before="120"/>
        <w:ind w:left="1571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>number of transactions sent per Document Type ID; and</w:t>
      </w:r>
    </w:p>
    <w:p w14:paraId="586FD9A0" w14:textId="77777777" w:rsidR="0063734E" w:rsidRPr="0063734E" w:rsidRDefault="0063734E" w:rsidP="00033485">
      <w:pPr>
        <w:pStyle w:val="Pippo"/>
        <w:numPr>
          <w:ilvl w:val="0"/>
          <w:numId w:val="10"/>
        </w:numPr>
        <w:spacing w:before="120" w:after="120"/>
        <w:ind w:left="1570" w:hanging="357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>number of transactions received per Document Type ID.</w:t>
      </w:r>
    </w:p>
    <w:p w14:paraId="55FCB28E" w14:textId="77777777" w:rsidR="0063734E" w:rsidRPr="0063734E" w:rsidRDefault="0063734E" w:rsidP="00033485">
      <w:pPr>
        <w:pStyle w:val="Pippo"/>
        <w:spacing w:before="120" w:after="120"/>
        <w:ind w:left="1213" w:firstLine="0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 xml:space="preserve">Reports shall be sent to the PEPPOL Authority no later than 10 working days following the end of the calendar month being reported. </w:t>
      </w:r>
    </w:p>
    <w:p w14:paraId="5A5ACCD9" w14:textId="77777777" w:rsidR="00BE7F0F" w:rsidRDefault="00737638" w:rsidP="00BE7F0F">
      <w:pPr>
        <w:pStyle w:val="Heading3"/>
      </w:pPr>
      <w:r>
        <w:t>Guidance</w:t>
      </w:r>
    </w:p>
    <w:p w14:paraId="687183CF" w14:textId="77777777" w:rsidR="00B92E50" w:rsidRDefault="00B5090F" w:rsidP="00767996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Reporting T</w:t>
      </w:r>
      <w:r w:rsidR="00B92E50">
        <w:t>emplate</w:t>
      </w:r>
    </w:p>
    <w:p w14:paraId="65DA9A60" w14:textId="77777777" w:rsidR="00AD700F" w:rsidRDefault="00AD700F" w:rsidP="00AD700F">
      <w:pPr>
        <w:pStyle w:val="ListParagraph"/>
        <w:spacing w:before="360" w:line="240" w:lineRule="auto"/>
        <w:ind w:left="357"/>
      </w:pPr>
    </w:p>
    <w:p w14:paraId="0E615096" w14:textId="6C01242A" w:rsidR="002569AC" w:rsidRPr="00B5090F" w:rsidRDefault="002569AC" w:rsidP="00AD700F">
      <w:pPr>
        <w:pStyle w:val="ListParagraph"/>
        <w:spacing w:before="360" w:line="240" w:lineRule="auto"/>
        <w:ind w:left="357"/>
      </w:pPr>
      <w:r w:rsidRPr="00B5090F">
        <w:t>Repor</w:t>
      </w:r>
      <w:r w:rsidR="00B5090F" w:rsidRPr="00B5090F">
        <w:t>ts are to be provided to the respective Australia or New Zealand P</w:t>
      </w:r>
      <w:r w:rsidR="000269E6">
        <w:t>eppol</w:t>
      </w:r>
      <w:r w:rsidR="00B5090F" w:rsidRPr="00B5090F">
        <w:t xml:space="preserve"> Authority </w:t>
      </w:r>
      <w:r w:rsidR="00B5090F">
        <w:t xml:space="preserve">by completing the Reporting Template in </w:t>
      </w:r>
      <w:r w:rsidR="00B5090F" w:rsidRPr="00B5090F">
        <w:rPr>
          <w:b/>
        </w:rPr>
        <w:t>Appendix 1</w:t>
      </w:r>
      <w:r w:rsidR="00B5090F">
        <w:rPr>
          <w:b/>
        </w:rPr>
        <w:t>:</w:t>
      </w:r>
    </w:p>
    <w:p w14:paraId="465D39B2" w14:textId="77777777" w:rsidR="00986D09" w:rsidRDefault="00986D09" w:rsidP="00614986">
      <w:pPr>
        <w:pStyle w:val="ListParagraph"/>
        <w:spacing w:before="360" w:line="240" w:lineRule="auto"/>
        <w:rPr>
          <w:highlight w:val="yellow"/>
        </w:rPr>
      </w:pPr>
    </w:p>
    <w:p w14:paraId="017B4C24" w14:textId="77777777" w:rsidR="00B5090F" w:rsidRDefault="00B5090F" w:rsidP="00614986">
      <w:pPr>
        <w:pStyle w:val="ListParagraph"/>
        <w:spacing w:before="360" w:line="240" w:lineRule="auto"/>
      </w:pPr>
      <w:r>
        <w:t>Australia:</w:t>
      </w:r>
      <w:r>
        <w:tab/>
      </w:r>
      <w:r>
        <w:tab/>
      </w:r>
      <w:hyperlink r:id="rId13" w:history="1">
        <w:r w:rsidR="00BA2A5F" w:rsidRPr="00754683">
          <w:rPr>
            <w:rStyle w:val="Hyperlink"/>
          </w:rPr>
          <w:t>e-invoicing@ato.gov.au</w:t>
        </w:r>
      </w:hyperlink>
    </w:p>
    <w:p w14:paraId="7224B8D2" w14:textId="77777777" w:rsidR="00B5090F" w:rsidRDefault="00B5090F" w:rsidP="00614986">
      <w:pPr>
        <w:pStyle w:val="ListParagraph"/>
        <w:spacing w:before="360" w:line="240" w:lineRule="auto"/>
      </w:pPr>
      <w:r>
        <w:t>New Zealand:</w:t>
      </w:r>
      <w:r>
        <w:tab/>
      </w:r>
      <w:r w:rsidR="00614986">
        <w:tab/>
      </w:r>
      <w:hyperlink r:id="rId14" w:history="1">
        <w:r w:rsidR="00DF14FB">
          <w:rPr>
            <w:rStyle w:val="Hyperlink"/>
            <w:lang w:val="en-NZ"/>
          </w:rPr>
          <w:t>support@nzpeppol.govt.nz</w:t>
        </w:r>
      </w:hyperlink>
    </w:p>
    <w:p w14:paraId="05D355E4" w14:textId="77777777" w:rsidR="00AD700F" w:rsidRDefault="00AD700F" w:rsidP="00AD700F">
      <w:pPr>
        <w:pStyle w:val="ListParagraph"/>
        <w:spacing w:before="360" w:line="240" w:lineRule="auto"/>
        <w:ind w:left="357"/>
      </w:pPr>
    </w:p>
    <w:p w14:paraId="1792C5C0" w14:textId="77777777" w:rsidR="00986D09" w:rsidRDefault="00986D09" w:rsidP="00AD700F">
      <w:pPr>
        <w:pStyle w:val="ListParagraph"/>
        <w:spacing w:before="360" w:line="240" w:lineRule="auto"/>
        <w:ind w:left="357"/>
      </w:pPr>
    </w:p>
    <w:p w14:paraId="42C275A7" w14:textId="77777777" w:rsidR="005F671D" w:rsidRDefault="005F671D" w:rsidP="00B5090F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Report live data</w:t>
      </w:r>
    </w:p>
    <w:p w14:paraId="29958EED" w14:textId="77777777" w:rsidR="005F671D" w:rsidRDefault="005F671D" w:rsidP="005F671D">
      <w:pPr>
        <w:pStyle w:val="ListParagraph"/>
        <w:spacing w:before="360" w:line="240" w:lineRule="auto"/>
        <w:ind w:left="357"/>
      </w:pPr>
    </w:p>
    <w:p w14:paraId="012BF27D" w14:textId="15C7B5C9" w:rsidR="0076535B" w:rsidRDefault="0076535B" w:rsidP="00853014">
      <w:pPr>
        <w:pStyle w:val="ListParagraph"/>
        <w:spacing w:before="360" w:line="240" w:lineRule="auto"/>
        <w:ind w:left="357"/>
      </w:pPr>
      <w:r>
        <w:t>Only report on production (SML)</w:t>
      </w:r>
      <w:r w:rsidR="00302A72">
        <w:t xml:space="preserve"> send and receive volumes</w:t>
      </w:r>
      <w:r>
        <w:t xml:space="preserve">. </w:t>
      </w:r>
      <w:r w:rsidR="00302A72">
        <w:t>Do no</w:t>
      </w:r>
      <w:r>
        <w:t xml:space="preserve">t </w:t>
      </w:r>
      <w:r w:rsidR="00302A72">
        <w:t xml:space="preserve">include </w:t>
      </w:r>
      <w:r>
        <w:t>test (SMK)</w:t>
      </w:r>
      <w:r w:rsidR="00302A72">
        <w:t xml:space="preserve"> volumes.</w:t>
      </w:r>
    </w:p>
    <w:p w14:paraId="6AC6A2F6" w14:textId="77777777" w:rsidR="0076535B" w:rsidRDefault="0076535B" w:rsidP="00853014">
      <w:pPr>
        <w:pStyle w:val="ListParagraph"/>
        <w:spacing w:before="360" w:line="240" w:lineRule="auto"/>
        <w:ind w:left="357"/>
      </w:pPr>
    </w:p>
    <w:p w14:paraId="74B919E2" w14:textId="7205FCF8" w:rsidR="00B5090F" w:rsidRDefault="00B5090F" w:rsidP="00B5090F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Reporting Format</w:t>
      </w:r>
    </w:p>
    <w:p w14:paraId="7C22E9B6" w14:textId="77777777" w:rsidR="00B5090F" w:rsidRDefault="00B5090F" w:rsidP="00AD700F">
      <w:pPr>
        <w:pStyle w:val="ListParagraph"/>
        <w:spacing w:before="360" w:line="240" w:lineRule="auto"/>
        <w:ind w:left="357"/>
      </w:pPr>
    </w:p>
    <w:p w14:paraId="626CD9A2" w14:textId="4B08DE30" w:rsidR="00B5090F" w:rsidRDefault="00B5090F" w:rsidP="00B5090F">
      <w:pPr>
        <w:pStyle w:val="ListParagraph"/>
        <w:spacing w:before="360" w:line="240" w:lineRule="auto"/>
        <w:ind w:left="357"/>
      </w:pPr>
      <w:r>
        <w:t xml:space="preserve">The </w:t>
      </w:r>
      <w:r w:rsidR="00D85804">
        <w:t xml:space="preserve">information in the </w:t>
      </w:r>
      <w:r>
        <w:t>Reporting Template must be provided in a readily accessible format– e.g.:</w:t>
      </w:r>
    </w:p>
    <w:p w14:paraId="04E61910" w14:textId="77777777"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CSV file</w:t>
      </w:r>
    </w:p>
    <w:p w14:paraId="0A5C1BEF" w14:textId="77777777"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XLS file</w:t>
      </w:r>
    </w:p>
    <w:p w14:paraId="0AA85E3E" w14:textId="77777777"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email</w:t>
      </w:r>
    </w:p>
    <w:p w14:paraId="78342FC3" w14:textId="77777777"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Microsoft Word document</w:t>
      </w:r>
    </w:p>
    <w:p w14:paraId="0519315F" w14:textId="77777777"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PDF file</w:t>
      </w:r>
    </w:p>
    <w:p w14:paraId="3287C1C9" w14:textId="77777777" w:rsidR="00AD700F" w:rsidRDefault="00AD700F" w:rsidP="00AD700F">
      <w:pPr>
        <w:pStyle w:val="ListParagraph"/>
        <w:spacing w:before="360" w:line="240" w:lineRule="auto"/>
        <w:ind w:left="357"/>
      </w:pPr>
    </w:p>
    <w:p w14:paraId="1D21FF4F" w14:textId="77777777" w:rsidR="0019254F" w:rsidRDefault="0069163C" w:rsidP="00A874C3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 xml:space="preserve">Country </w:t>
      </w:r>
      <w:r w:rsidR="00776468">
        <w:t>statistics</w:t>
      </w:r>
    </w:p>
    <w:p w14:paraId="3C4C3185" w14:textId="77777777" w:rsidR="00776468" w:rsidRDefault="0019254F" w:rsidP="0069163C">
      <w:pPr>
        <w:spacing w:before="360" w:line="240" w:lineRule="auto"/>
        <w:ind w:left="357"/>
      </w:pPr>
      <w:r>
        <w:t xml:space="preserve">AP Providers may be </w:t>
      </w:r>
      <w:r w:rsidR="00776468">
        <w:t>providing services to end-users of</w:t>
      </w:r>
      <w:r>
        <w:t xml:space="preserve"> more than one </w:t>
      </w:r>
      <w:r w:rsidR="00776468">
        <w:t>domain/country</w:t>
      </w:r>
      <w:r>
        <w:t xml:space="preserve"> (i.e. Australia</w:t>
      </w:r>
      <w:r w:rsidR="0069163C">
        <w:t xml:space="preserve"> and </w:t>
      </w:r>
      <w:r>
        <w:t>New Zealand</w:t>
      </w:r>
      <w:r w:rsidR="0069163C">
        <w:t xml:space="preserve"> or in a number of countries internationally</w:t>
      </w:r>
      <w:r>
        <w:t xml:space="preserve">). </w:t>
      </w:r>
    </w:p>
    <w:p w14:paraId="5214A185" w14:textId="2E40C37D" w:rsidR="00A45056" w:rsidRDefault="00A45056" w:rsidP="00776468">
      <w:pPr>
        <w:spacing w:before="240" w:line="240" w:lineRule="auto"/>
        <w:ind w:left="357"/>
      </w:pPr>
      <w:r>
        <w:t xml:space="preserve">AP Providers must </w:t>
      </w:r>
      <w:r w:rsidR="0069163C">
        <w:t xml:space="preserve">report </w:t>
      </w:r>
      <w:r w:rsidR="00776468">
        <w:t xml:space="preserve">only </w:t>
      </w:r>
      <w:r w:rsidR="0069163C">
        <w:t xml:space="preserve">statistics </w:t>
      </w:r>
      <w:r>
        <w:t xml:space="preserve">relevant </w:t>
      </w:r>
      <w:r w:rsidR="00776468">
        <w:t>to e</w:t>
      </w:r>
      <w:r>
        <w:t>ach P</w:t>
      </w:r>
      <w:r w:rsidR="000269E6">
        <w:t>eppol</w:t>
      </w:r>
      <w:r>
        <w:t xml:space="preserve"> Authority </w:t>
      </w:r>
      <w:r w:rsidR="00776468">
        <w:t xml:space="preserve">relating to their domain </w:t>
      </w:r>
      <w:r>
        <w:t>– i.e.</w:t>
      </w:r>
    </w:p>
    <w:p w14:paraId="7C853BDC" w14:textId="05985A0C" w:rsidR="0069163C" w:rsidRDefault="00A45056" w:rsidP="00A45056">
      <w:pPr>
        <w:pStyle w:val="ListParagraph"/>
        <w:numPr>
          <w:ilvl w:val="0"/>
          <w:numId w:val="23"/>
        </w:numPr>
        <w:spacing w:before="120" w:line="240" w:lineRule="auto"/>
        <w:ind w:left="1139" w:hanging="357"/>
      </w:pPr>
      <w:r>
        <w:t>statistics relating to Australian end-users are to be reported to the Australian P</w:t>
      </w:r>
      <w:r w:rsidR="000269E6">
        <w:t>eppol</w:t>
      </w:r>
      <w:r>
        <w:t xml:space="preserve"> Authority</w:t>
      </w:r>
    </w:p>
    <w:p w14:paraId="1E56713E" w14:textId="40C32459" w:rsidR="00A45056" w:rsidRDefault="00A45056" w:rsidP="00A45056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statistics relating to New Zealand end-users are to be reported to the New Zealand P</w:t>
      </w:r>
      <w:r w:rsidR="000269E6">
        <w:t>eppol</w:t>
      </w:r>
      <w:r>
        <w:t xml:space="preserve"> Authority</w:t>
      </w:r>
    </w:p>
    <w:p w14:paraId="754316FC" w14:textId="77777777" w:rsidR="003A1F0D" w:rsidRDefault="003A1F0D" w:rsidP="003A1F0D">
      <w:pPr>
        <w:spacing w:before="240" w:line="240" w:lineRule="auto"/>
        <w:ind w:left="357"/>
      </w:pPr>
      <w:r>
        <w:t>For example, if an Australian business sends an e-invoice to a New Zealand business, this would be reported as:</w:t>
      </w:r>
    </w:p>
    <w:p w14:paraId="29D5BBFB" w14:textId="195647B2" w:rsidR="003A1F0D" w:rsidRDefault="003A1F0D" w:rsidP="003A1F0D">
      <w:pPr>
        <w:spacing w:before="240" w:line="240" w:lineRule="auto"/>
        <w:ind w:left="357"/>
      </w:pPr>
      <w:r>
        <w:tab/>
        <w:t>To Australian P</w:t>
      </w:r>
      <w:r w:rsidR="000269E6">
        <w:t>eppol</w:t>
      </w:r>
      <w:r>
        <w:t xml:space="preserve"> Authority:</w:t>
      </w:r>
    </w:p>
    <w:p w14:paraId="07995E89" w14:textId="77777777" w:rsidR="003A1F0D" w:rsidRDefault="003A1F0D" w:rsidP="003A1F0D">
      <w:pPr>
        <w:pStyle w:val="ListParagraph"/>
        <w:numPr>
          <w:ilvl w:val="0"/>
          <w:numId w:val="27"/>
        </w:numPr>
        <w:spacing w:before="240" w:line="240" w:lineRule="auto"/>
      </w:pPr>
      <w:r>
        <w:t>Effective sender = 1</w:t>
      </w:r>
    </w:p>
    <w:p w14:paraId="21CC52C9" w14:textId="77777777" w:rsidR="003A1F0D" w:rsidRDefault="003A1F0D" w:rsidP="003A1F0D">
      <w:pPr>
        <w:pStyle w:val="ListParagraph"/>
        <w:numPr>
          <w:ilvl w:val="0"/>
          <w:numId w:val="27"/>
        </w:numPr>
        <w:spacing w:before="240" w:line="240" w:lineRule="auto"/>
      </w:pPr>
      <w:r>
        <w:t>A-NZ Invoice Sent = 1</w:t>
      </w:r>
    </w:p>
    <w:p w14:paraId="3690B885" w14:textId="77777777" w:rsidR="003A1F0D" w:rsidRDefault="003A1F0D" w:rsidP="003A1F0D">
      <w:pPr>
        <w:pStyle w:val="ListParagraph"/>
        <w:spacing w:before="240" w:line="240" w:lineRule="auto"/>
        <w:ind w:left="2160"/>
      </w:pPr>
    </w:p>
    <w:p w14:paraId="69039570" w14:textId="1E093795" w:rsidR="003A1F0D" w:rsidRDefault="003A1F0D" w:rsidP="003A1F0D">
      <w:pPr>
        <w:spacing w:before="240" w:line="240" w:lineRule="auto"/>
        <w:ind w:left="357"/>
      </w:pPr>
      <w:r>
        <w:tab/>
        <w:t>To New Zealand P</w:t>
      </w:r>
      <w:r w:rsidR="000269E6">
        <w:t>eppol</w:t>
      </w:r>
      <w:r>
        <w:t xml:space="preserve"> Authority:</w:t>
      </w:r>
    </w:p>
    <w:p w14:paraId="4988E2B2" w14:textId="77777777" w:rsidR="003A1F0D" w:rsidRDefault="003A1F0D" w:rsidP="003A1F0D">
      <w:pPr>
        <w:pStyle w:val="ListParagraph"/>
        <w:numPr>
          <w:ilvl w:val="0"/>
          <w:numId w:val="27"/>
        </w:numPr>
        <w:spacing w:before="240" w:line="240" w:lineRule="auto"/>
      </w:pPr>
      <w:r>
        <w:t>A-NZ Invoice Received = 1</w:t>
      </w:r>
    </w:p>
    <w:p w14:paraId="236DADEB" w14:textId="77777777" w:rsidR="003A1F0D" w:rsidRDefault="0069163C" w:rsidP="003A1F0D">
      <w:pPr>
        <w:spacing w:before="240" w:line="240" w:lineRule="auto"/>
        <w:ind w:left="357"/>
      </w:pPr>
      <w:r>
        <w:t xml:space="preserve">The AP Provider </w:t>
      </w:r>
      <w:r w:rsidR="00776468">
        <w:t>must</w:t>
      </w:r>
      <w:r w:rsidR="00A45056">
        <w:t xml:space="preserve"> </w:t>
      </w:r>
      <w:r w:rsidR="00776468">
        <w:t xml:space="preserve">take care in </w:t>
      </w:r>
      <w:r w:rsidR="00F92A19">
        <w:t xml:space="preserve">reporting data </w:t>
      </w:r>
      <w:r w:rsidR="00776468">
        <w:t xml:space="preserve">to each country </w:t>
      </w:r>
      <w:r w:rsidR="00A45056">
        <w:t xml:space="preserve">to avoid </w:t>
      </w:r>
      <w:r w:rsidR="00776468">
        <w:t xml:space="preserve">incorrect reporting or </w:t>
      </w:r>
      <w:r w:rsidR="00A45056">
        <w:t>duplicate counting leading to inflated statistics.</w:t>
      </w:r>
      <w:r w:rsidR="00A45056" w:rsidRPr="00A45056">
        <w:t xml:space="preserve"> </w:t>
      </w:r>
    </w:p>
    <w:p w14:paraId="41B5CF63" w14:textId="62A60048" w:rsidR="00A45056" w:rsidRDefault="003A1F0D" w:rsidP="00776468">
      <w:pPr>
        <w:spacing w:before="240" w:line="240" w:lineRule="auto"/>
        <w:ind w:left="357"/>
      </w:pPr>
      <w:r>
        <w:t>P</w:t>
      </w:r>
      <w:r w:rsidR="000269E6">
        <w:t>eppol</w:t>
      </w:r>
      <w:r>
        <w:t xml:space="preserve"> </w:t>
      </w:r>
      <w:r w:rsidR="00AB784E">
        <w:t>Access Points</w:t>
      </w:r>
      <w:r>
        <w:t xml:space="preserve"> </w:t>
      </w:r>
      <w:r w:rsidR="00E81C61">
        <w:t xml:space="preserve">may have </w:t>
      </w:r>
      <w:r w:rsidR="00B65A64">
        <w:t>a number of options</w:t>
      </w:r>
      <w:r w:rsidR="00E81C61">
        <w:t xml:space="preserve"> </w:t>
      </w:r>
      <w:r w:rsidR="00B65A64">
        <w:t>to</w:t>
      </w:r>
      <w:r>
        <w:t xml:space="preserve"> determine the relevant country to report to </w:t>
      </w:r>
      <w:r w:rsidR="00B65A64">
        <w:t xml:space="preserve">– for example, this could be allocated </w:t>
      </w:r>
      <w:r w:rsidR="00E81C61">
        <w:t>based</w:t>
      </w:r>
      <w:r w:rsidR="00E81C61" w:rsidRPr="00E81C61">
        <w:t xml:space="preserve"> </w:t>
      </w:r>
      <w:r w:rsidR="00E81C61">
        <w:t>on</w:t>
      </w:r>
      <w:r w:rsidR="00776468">
        <w:t>:</w:t>
      </w:r>
    </w:p>
    <w:p w14:paraId="76E1D996" w14:textId="77777777" w:rsidR="00E81C61" w:rsidRDefault="00A45056" w:rsidP="00283BB2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ISO</w:t>
      </w:r>
      <w:r w:rsidR="00463586">
        <w:t>3166</w:t>
      </w:r>
      <w:r>
        <w:t xml:space="preserve"> country code</w:t>
      </w:r>
      <w:r w:rsidR="00776468">
        <w:t xml:space="preserve">, </w:t>
      </w:r>
    </w:p>
    <w:p w14:paraId="51653A6A" w14:textId="77777777" w:rsidR="00580570" w:rsidRDefault="00580570" w:rsidP="00087919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Scheme ID</w:t>
      </w:r>
      <w:r w:rsidR="00E9701D">
        <w:t xml:space="preserve"> </w:t>
      </w:r>
      <w:r>
        <w:t>– e.g.</w:t>
      </w:r>
    </w:p>
    <w:p w14:paraId="337ED624" w14:textId="77777777" w:rsidR="00580570" w:rsidRDefault="00E9701D" w:rsidP="00580570">
      <w:pPr>
        <w:pStyle w:val="ListParagraph"/>
        <w:numPr>
          <w:ilvl w:val="1"/>
          <w:numId w:val="23"/>
        </w:numPr>
        <w:spacing w:before="120" w:line="240" w:lineRule="auto"/>
        <w:contextualSpacing w:val="0"/>
      </w:pPr>
      <w:r>
        <w:t>ABNs = 0151</w:t>
      </w:r>
    </w:p>
    <w:p w14:paraId="23E9F08E" w14:textId="77777777" w:rsidR="00580570" w:rsidRDefault="00E9701D" w:rsidP="00580570">
      <w:pPr>
        <w:pStyle w:val="ListParagraph"/>
        <w:numPr>
          <w:ilvl w:val="1"/>
          <w:numId w:val="23"/>
        </w:numPr>
        <w:spacing w:before="120" w:line="240" w:lineRule="auto"/>
        <w:contextualSpacing w:val="0"/>
      </w:pPr>
      <w:r>
        <w:t xml:space="preserve">NZBNs = </w:t>
      </w:r>
      <w:r w:rsidR="00580570">
        <w:t xml:space="preserve">0088 </w:t>
      </w:r>
      <w:r>
        <w:t>(</w:t>
      </w:r>
      <w:r w:rsidR="00580570">
        <w:t>GLN</w:t>
      </w:r>
      <w:r>
        <w:t xml:space="preserve">) and the first </w:t>
      </w:r>
      <w:r w:rsidR="009721A7">
        <w:t>two</w:t>
      </w:r>
      <w:r>
        <w:t xml:space="preserve"> digits of 94 (NZBN)</w:t>
      </w:r>
    </w:p>
    <w:p w14:paraId="60BE4A61" w14:textId="783734F6" w:rsidR="0069163C" w:rsidRDefault="00E81C61" w:rsidP="00087919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P</w:t>
      </w:r>
      <w:r w:rsidR="000269E6">
        <w:t>eppol</w:t>
      </w:r>
      <w:r>
        <w:t xml:space="preserve"> Directory, </w:t>
      </w:r>
      <w:r w:rsidR="00776468">
        <w:t>or</w:t>
      </w:r>
    </w:p>
    <w:p w14:paraId="7F38606C" w14:textId="77777777" w:rsidR="003A1F0D" w:rsidRDefault="00E9701D" w:rsidP="003A1F0D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other r</w:t>
      </w:r>
      <w:r w:rsidR="00776468">
        <w:t xml:space="preserve">easonable </w:t>
      </w:r>
      <w:r w:rsidR="003A1F0D">
        <w:t xml:space="preserve">allocation </w:t>
      </w:r>
      <w:r w:rsidR="00E81C61">
        <w:t xml:space="preserve">(e.g. </w:t>
      </w:r>
      <w:r w:rsidR="00776468">
        <w:t>based on knowledge of the customer</w:t>
      </w:r>
      <w:r w:rsidR="00E81C61">
        <w:t>)</w:t>
      </w:r>
    </w:p>
    <w:p w14:paraId="30D812BC" w14:textId="77777777" w:rsidR="00776468" w:rsidRDefault="00776468" w:rsidP="00776468">
      <w:pPr>
        <w:pStyle w:val="ListParagraph"/>
        <w:spacing w:before="120" w:line="240" w:lineRule="auto"/>
        <w:ind w:left="1139"/>
      </w:pPr>
    </w:p>
    <w:p w14:paraId="6C5387BE" w14:textId="77777777" w:rsidR="00A874C3" w:rsidRDefault="00A874C3" w:rsidP="00A874C3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Data</w:t>
      </w:r>
    </w:p>
    <w:p w14:paraId="5B8B6EDF" w14:textId="77777777" w:rsidR="00A874C3" w:rsidRDefault="00A874C3" w:rsidP="00AD700F">
      <w:pPr>
        <w:pStyle w:val="ListParagraph"/>
        <w:spacing w:before="360" w:line="240" w:lineRule="auto"/>
        <w:ind w:left="357"/>
      </w:pPr>
    </w:p>
    <w:tbl>
      <w:tblPr>
        <w:tblStyle w:val="TableGrid"/>
        <w:tblW w:w="875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88"/>
        <w:gridCol w:w="1725"/>
        <w:gridCol w:w="5646"/>
      </w:tblGrid>
      <w:tr w:rsidR="00B47F9F" w:rsidRPr="00B47F9F" w14:paraId="3937744B" w14:textId="77777777" w:rsidTr="00BA2A5F">
        <w:tc>
          <w:tcPr>
            <w:tcW w:w="1388" w:type="dxa"/>
            <w:shd w:val="clear" w:color="auto" w:fill="005EB0" w:themeFill="accent2" w:themeFillTint="BF"/>
          </w:tcPr>
          <w:p w14:paraId="0F293BC1" w14:textId="77777777" w:rsidR="00B47F9F" w:rsidRPr="00B47F9F" w:rsidRDefault="00B47F9F" w:rsidP="00B47F9F">
            <w:pPr>
              <w:pStyle w:val="ListParagraph"/>
              <w:spacing w:before="0" w:line="240" w:lineRule="auto"/>
              <w:ind w:left="0"/>
              <w:rPr>
                <w:b/>
                <w:color w:val="FFFFFF" w:themeColor="background1"/>
                <w:sz w:val="20"/>
              </w:rPr>
            </w:pPr>
            <w:r w:rsidRPr="00B47F9F">
              <w:rPr>
                <w:b/>
                <w:color w:val="FFFFFF" w:themeColor="background1"/>
                <w:sz w:val="20"/>
              </w:rPr>
              <w:t>Item</w:t>
            </w:r>
          </w:p>
        </w:tc>
        <w:tc>
          <w:tcPr>
            <w:tcW w:w="1725" w:type="dxa"/>
            <w:shd w:val="clear" w:color="auto" w:fill="005EB0" w:themeFill="accent2" w:themeFillTint="BF"/>
          </w:tcPr>
          <w:p w14:paraId="3BE60D51" w14:textId="77777777" w:rsidR="00B47F9F" w:rsidRPr="00B47F9F" w:rsidRDefault="00B47F9F" w:rsidP="00B47F9F">
            <w:pPr>
              <w:pStyle w:val="ListParagraph"/>
              <w:spacing w:before="0" w:line="240" w:lineRule="auto"/>
              <w:ind w:left="0"/>
              <w:rPr>
                <w:b/>
                <w:color w:val="FFFFFF" w:themeColor="background1"/>
                <w:sz w:val="20"/>
              </w:rPr>
            </w:pPr>
            <w:r w:rsidRPr="00B47F9F">
              <w:rPr>
                <w:b/>
                <w:color w:val="FFFFFF" w:themeColor="background1"/>
                <w:sz w:val="20"/>
              </w:rPr>
              <w:t>Description</w:t>
            </w:r>
          </w:p>
        </w:tc>
        <w:tc>
          <w:tcPr>
            <w:tcW w:w="5646" w:type="dxa"/>
            <w:shd w:val="clear" w:color="auto" w:fill="005EB0" w:themeFill="accent2" w:themeFillTint="BF"/>
          </w:tcPr>
          <w:p w14:paraId="0399AABB" w14:textId="77777777" w:rsidR="00B47F9F" w:rsidRPr="00B47F9F" w:rsidRDefault="00B47F9F" w:rsidP="00B47F9F">
            <w:pPr>
              <w:pStyle w:val="ListParagraph"/>
              <w:spacing w:before="0" w:line="240" w:lineRule="auto"/>
              <w:ind w:left="0"/>
              <w:rPr>
                <w:b/>
                <w:color w:val="FFFFFF" w:themeColor="background1"/>
                <w:sz w:val="20"/>
              </w:rPr>
            </w:pPr>
            <w:r w:rsidRPr="00B47F9F">
              <w:rPr>
                <w:b/>
                <w:color w:val="FFFFFF" w:themeColor="background1"/>
                <w:sz w:val="20"/>
              </w:rPr>
              <w:t>Method</w:t>
            </w:r>
          </w:p>
        </w:tc>
      </w:tr>
      <w:tr w:rsidR="00B47F9F" w14:paraId="381A6BCA" w14:textId="77777777" w:rsidTr="00BA2A5F">
        <w:tc>
          <w:tcPr>
            <w:tcW w:w="1388" w:type="dxa"/>
          </w:tcPr>
          <w:p w14:paraId="1F75291B" w14:textId="77777777"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Numbers of effective senders</w:t>
            </w:r>
          </w:p>
          <w:p w14:paraId="6CB6ABB3" w14:textId="77777777"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</w:p>
        </w:tc>
        <w:tc>
          <w:tcPr>
            <w:tcW w:w="1725" w:type="dxa"/>
          </w:tcPr>
          <w:p w14:paraId="36E5E964" w14:textId="2BBDECA5"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 xml:space="preserve">The number of </w:t>
            </w:r>
            <w:r w:rsidR="007774A0">
              <w:rPr>
                <w:color w:val="auto"/>
                <w:sz w:val="20"/>
              </w:rPr>
              <w:t xml:space="preserve">unique </w:t>
            </w:r>
            <w:r w:rsidRPr="00334A7F">
              <w:rPr>
                <w:color w:val="auto"/>
                <w:sz w:val="20"/>
              </w:rPr>
              <w:t xml:space="preserve">end-users </w:t>
            </w:r>
            <w:r w:rsidR="007774A0">
              <w:rPr>
                <w:color w:val="auto"/>
                <w:sz w:val="20"/>
              </w:rPr>
              <w:t xml:space="preserve">(e.g. businesses or government agencies) </w:t>
            </w:r>
            <w:r w:rsidRPr="00334A7F">
              <w:rPr>
                <w:color w:val="auto"/>
                <w:sz w:val="20"/>
              </w:rPr>
              <w:t>who sent at least one e-invoice in the reporting period.</w:t>
            </w:r>
            <w:r w:rsidR="00A46C6E">
              <w:rPr>
                <w:color w:val="auto"/>
                <w:sz w:val="20"/>
              </w:rPr>
              <w:t xml:space="preserve"> </w:t>
            </w:r>
          </w:p>
          <w:p w14:paraId="2D376271" w14:textId="77777777"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</w:p>
        </w:tc>
        <w:tc>
          <w:tcPr>
            <w:tcW w:w="5646" w:type="dxa"/>
          </w:tcPr>
          <w:p w14:paraId="248C9BD0" w14:textId="4CE4D555" w:rsidR="00277A91" w:rsidRDefault="00277A91" w:rsidP="001B1C2D">
            <w:pPr>
              <w:spacing w:before="0" w:line="240" w:lineRule="auto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Effective senders are to be reported by the AP which sends the document</w:t>
            </w:r>
            <w:r>
              <w:t xml:space="preserve"> </w:t>
            </w:r>
            <w:r w:rsidRPr="00A46C6E">
              <w:rPr>
                <w:color w:val="auto"/>
                <w:sz w:val="20"/>
              </w:rPr>
              <w:t xml:space="preserve">(i.e. </w:t>
            </w:r>
            <w:r w:rsidR="00497A4E">
              <w:rPr>
                <w:color w:val="auto"/>
                <w:sz w:val="20"/>
              </w:rPr>
              <w:t xml:space="preserve">corner </w:t>
            </w:r>
            <w:r w:rsidRPr="00A46C6E">
              <w:rPr>
                <w:color w:val="auto"/>
                <w:sz w:val="20"/>
              </w:rPr>
              <w:t>2 for invoices).</w:t>
            </w:r>
            <w:r>
              <w:rPr>
                <w:color w:val="auto"/>
                <w:sz w:val="20"/>
              </w:rPr>
              <w:t xml:space="preserve"> </w:t>
            </w:r>
            <w:r w:rsidRPr="00A46C6E">
              <w:rPr>
                <w:color w:val="auto"/>
                <w:sz w:val="20"/>
              </w:rPr>
              <w:t>An AP</w:t>
            </w:r>
            <w:r>
              <w:rPr>
                <w:color w:val="auto"/>
                <w:sz w:val="20"/>
              </w:rPr>
              <w:t xml:space="preserve"> provider</w:t>
            </w:r>
            <w:r w:rsidRPr="00A46C6E">
              <w:rPr>
                <w:color w:val="auto"/>
                <w:sz w:val="20"/>
              </w:rPr>
              <w:t xml:space="preserve"> acting in receiving capacity </w:t>
            </w:r>
            <w:r>
              <w:rPr>
                <w:color w:val="auto"/>
                <w:sz w:val="20"/>
              </w:rPr>
              <w:t>must not</w:t>
            </w:r>
            <w:r w:rsidRPr="00A46C6E">
              <w:rPr>
                <w:color w:val="auto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>report the count of entities which sent documents to them as this would result in double counting when they are tallied across the network</w:t>
            </w:r>
            <w:r w:rsidRPr="00A46C6E">
              <w:rPr>
                <w:color w:val="auto"/>
                <w:sz w:val="20"/>
              </w:rPr>
              <w:t>.</w:t>
            </w:r>
          </w:p>
          <w:p w14:paraId="19FC965A" w14:textId="77777777" w:rsidR="00277A91" w:rsidRDefault="00277A91" w:rsidP="001B1C2D">
            <w:pPr>
              <w:spacing w:before="0" w:line="240" w:lineRule="auto"/>
              <w:rPr>
                <w:color w:val="auto"/>
                <w:sz w:val="20"/>
              </w:rPr>
            </w:pPr>
          </w:p>
          <w:p w14:paraId="61A380B7" w14:textId="78F7AA57" w:rsidR="00B47F9F" w:rsidRDefault="002678A1" w:rsidP="00497A4E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 xml:space="preserve">This </w:t>
            </w:r>
            <w:r w:rsidR="00B47F9F" w:rsidRPr="00334A7F">
              <w:rPr>
                <w:color w:val="auto"/>
                <w:sz w:val="20"/>
              </w:rPr>
              <w:t>needs to be calculated by the</w:t>
            </w:r>
            <w:r w:rsidR="00497A4E">
              <w:rPr>
                <w:color w:val="auto"/>
                <w:sz w:val="20"/>
              </w:rPr>
              <w:t xml:space="preserve"> sending</w:t>
            </w:r>
            <w:r w:rsidR="00B47F9F" w:rsidRPr="00334A7F">
              <w:rPr>
                <w:color w:val="auto"/>
                <w:sz w:val="20"/>
              </w:rPr>
              <w:t xml:space="preserve"> AP </w:t>
            </w:r>
            <w:r w:rsidR="001B1C2D" w:rsidRPr="00334A7F">
              <w:rPr>
                <w:color w:val="auto"/>
                <w:sz w:val="20"/>
              </w:rPr>
              <w:t>Providers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1B1C2D" w:rsidRPr="00334A7F">
              <w:rPr>
                <w:color w:val="auto"/>
                <w:sz w:val="20"/>
              </w:rPr>
              <w:t>by:</w:t>
            </w:r>
          </w:p>
          <w:p w14:paraId="124F5CFF" w14:textId="77777777" w:rsidR="00497A4E" w:rsidRPr="00334A7F" w:rsidRDefault="00497A4E" w:rsidP="00853014">
            <w:pPr>
              <w:spacing w:before="0" w:line="240" w:lineRule="auto"/>
              <w:rPr>
                <w:color w:val="auto"/>
                <w:sz w:val="20"/>
              </w:rPr>
            </w:pPr>
          </w:p>
          <w:p w14:paraId="588DD887" w14:textId="77777777" w:rsidR="00B47F9F" w:rsidRPr="00334A7F" w:rsidRDefault="001B1C2D" w:rsidP="001B1C2D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360"/>
              <w:contextualSpacing w:val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I</w:t>
            </w:r>
            <w:r w:rsidR="00B47F9F" w:rsidRPr="00334A7F">
              <w:rPr>
                <w:color w:val="auto"/>
                <w:sz w:val="20"/>
              </w:rPr>
              <w:t>nspect</w:t>
            </w:r>
            <w:r w:rsidR="002678A1" w:rsidRPr="00334A7F">
              <w:rPr>
                <w:color w:val="auto"/>
                <w:sz w:val="20"/>
              </w:rPr>
              <w:t>ing</w:t>
            </w:r>
            <w:r w:rsidR="00B47F9F" w:rsidRPr="00334A7F">
              <w:rPr>
                <w:color w:val="auto"/>
                <w:sz w:val="20"/>
              </w:rPr>
              <w:t xml:space="preserve"> the Standard Business Document Header (SBDH) to identify each sender:</w:t>
            </w:r>
          </w:p>
          <w:p w14:paraId="54B88A09" w14:textId="77777777" w:rsidR="00B47F9F" w:rsidRPr="00334A7F" w:rsidRDefault="00B47F9F" w:rsidP="001B1C2D">
            <w:pPr>
              <w:pStyle w:val="ListParagraph"/>
              <w:spacing w:before="0" w:line="240" w:lineRule="auto"/>
              <w:ind w:left="360"/>
              <w:contextualSpacing w:val="0"/>
              <w:rPr>
                <w:color w:val="auto"/>
                <w:sz w:val="20"/>
              </w:rPr>
            </w:pPr>
          </w:p>
          <w:p w14:paraId="469450B0" w14:textId="77777777" w:rsidR="00B47F9F" w:rsidRPr="00334A7F" w:rsidRDefault="00B47F9F" w:rsidP="002678A1">
            <w:pPr>
              <w:pStyle w:val="ListParagraph"/>
              <w:spacing w:before="0" w:line="240" w:lineRule="auto"/>
              <w:ind w:left="737" w:right="595"/>
              <w:rPr>
                <w:rFonts w:ascii="ArialMT" w:hAnsi="ArialMT" w:cs="ArialMT"/>
                <w:i/>
                <w:color w:val="auto"/>
                <w:sz w:val="20"/>
              </w:rPr>
            </w:pPr>
            <w:r w:rsidRPr="00334A7F">
              <w:rPr>
                <w:rFonts w:ascii="ArialMT" w:hAnsi="ArialMT" w:cs="ArialMT"/>
                <w:i/>
                <w:color w:val="auto"/>
                <w:sz w:val="20"/>
              </w:rPr>
              <w:t>/StandardBusinessDocument/StandardBusinessDocumentHeader/Sender/Identifier</w:t>
            </w:r>
          </w:p>
          <w:p w14:paraId="42E84C79" w14:textId="2D395A6A" w:rsidR="00B47F9F" w:rsidRDefault="00B47F9F" w:rsidP="00B47F9F">
            <w:pPr>
              <w:pStyle w:val="ListParagraph"/>
              <w:spacing w:before="0" w:line="240" w:lineRule="auto"/>
              <w:ind w:left="0" w:right="1415"/>
              <w:rPr>
                <w:color w:val="auto"/>
                <w:sz w:val="20"/>
              </w:rPr>
            </w:pPr>
          </w:p>
          <w:p w14:paraId="4D0E492F" w14:textId="275B4905" w:rsidR="00F92A19" w:rsidRPr="00F92A19" w:rsidRDefault="007774A0" w:rsidP="00853014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360"/>
              <w:contextualSpacing w:val="0"/>
            </w:pPr>
            <w:r>
              <w:rPr>
                <w:color w:val="auto"/>
                <w:sz w:val="20"/>
              </w:rPr>
              <w:t>Count of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B47F9F" w:rsidRPr="00334A7F">
              <w:rPr>
                <w:color w:val="auto"/>
                <w:sz w:val="20"/>
              </w:rPr>
              <w:t xml:space="preserve">the total number of </w:t>
            </w:r>
            <w:r>
              <w:rPr>
                <w:color w:val="auto"/>
                <w:sz w:val="20"/>
              </w:rPr>
              <w:t>sender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B47F9F" w:rsidRPr="00334A7F">
              <w:rPr>
                <w:color w:val="auto"/>
                <w:sz w:val="20"/>
              </w:rPr>
              <w:t>unique identifiers during the reporting period – i.e. if the same end-user sends e-invoices on 5 occasions, this end-user will only be counted once.</w:t>
            </w:r>
          </w:p>
        </w:tc>
      </w:tr>
      <w:tr w:rsidR="001B1C2D" w14:paraId="3379AACB" w14:textId="77777777" w:rsidTr="00BA2A5F">
        <w:tc>
          <w:tcPr>
            <w:tcW w:w="1388" w:type="dxa"/>
          </w:tcPr>
          <w:p w14:paraId="68A5E472" w14:textId="77777777" w:rsidR="001B1C2D" w:rsidRPr="00334A7F" w:rsidRDefault="001B1C2D" w:rsidP="001B1C2D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Number of transactions sent per Document Type ID</w:t>
            </w:r>
          </w:p>
        </w:tc>
        <w:tc>
          <w:tcPr>
            <w:tcW w:w="1725" w:type="dxa"/>
          </w:tcPr>
          <w:p w14:paraId="3F39CEDE" w14:textId="77777777" w:rsidR="001B1C2D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The sum total of the e-invoices sent for each Document Type ID</w:t>
            </w:r>
          </w:p>
        </w:tc>
        <w:tc>
          <w:tcPr>
            <w:tcW w:w="5646" w:type="dxa"/>
          </w:tcPr>
          <w:p w14:paraId="27C1F23E" w14:textId="77777777"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This needs to be calculated by the AP Providers by:</w:t>
            </w:r>
          </w:p>
          <w:p w14:paraId="5676F4F6" w14:textId="77777777"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14:paraId="2CA0634D" w14:textId="77777777" w:rsidR="002678A1" w:rsidRPr="00334A7F" w:rsidRDefault="002678A1" w:rsidP="002678A1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contextualSpacing w:val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 xml:space="preserve">Inspecting the SBDH to identify the Document Type ID for each e-invoice </w:t>
            </w:r>
          </w:p>
          <w:p w14:paraId="200E43F6" w14:textId="77777777"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14:paraId="5E51F6AD" w14:textId="77777777" w:rsidR="002678A1" w:rsidRPr="00334A7F" w:rsidRDefault="002678A1" w:rsidP="002678A1">
            <w:pPr>
              <w:spacing w:before="0" w:line="240" w:lineRule="auto"/>
              <w:ind w:left="596" w:right="595"/>
              <w:rPr>
                <w:i/>
                <w:color w:val="auto"/>
                <w:sz w:val="20"/>
              </w:rPr>
            </w:pPr>
            <w:r w:rsidRPr="00334A7F">
              <w:rPr>
                <w:i/>
                <w:color w:val="auto"/>
                <w:sz w:val="20"/>
              </w:rPr>
              <w:t>/StandardBusinessDocument/StandardBusinessDocumentHeader/BusinessScope/</w:t>
            </w:r>
            <w:proofErr w:type="gramStart"/>
            <w:r w:rsidRPr="00334A7F">
              <w:rPr>
                <w:i/>
                <w:color w:val="auto"/>
                <w:sz w:val="20"/>
              </w:rPr>
              <w:t>Scope[</w:t>
            </w:r>
            <w:proofErr w:type="gramEnd"/>
            <w:r w:rsidRPr="00334A7F">
              <w:rPr>
                <w:i/>
                <w:color w:val="auto"/>
                <w:sz w:val="20"/>
              </w:rPr>
              <w:t>Type='DOCUMENTID']/InstanceIdentifier</w:t>
            </w:r>
          </w:p>
          <w:p w14:paraId="0971418A" w14:textId="77777777"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14:paraId="58EBF3D1" w14:textId="5E48389A" w:rsidR="002678A1" w:rsidRPr="00334A7F" w:rsidRDefault="002678A1" w:rsidP="002678A1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contextualSpacing w:val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Calculating the total number</w:t>
            </w:r>
            <w:r w:rsidR="006B4AA3" w:rsidRPr="00334A7F">
              <w:rPr>
                <w:color w:val="auto"/>
                <w:sz w:val="20"/>
              </w:rPr>
              <w:t xml:space="preserve"> </w:t>
            </w:r>
            <w:r w:rsidR="00A40BA5">
              <w:rPr>
                <w:color w:val="auto"/>
                <w:sz w:val="20"/>
              </w:rPr>
              <w:t xml:space="preserve">of </w:t>
            </w:r>
            <w:r w:rsidR="006B4AA3" w:rsidRPr="00334A7F">
              <w:rPr>
                <w:color w:val="auto"/>
                <w:sz w:val="20"/>
              </w:rPr>
              <w:t>e-invoices sent for each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455B30" w:rsidRPr="00334A7F">
              <w:rPr>
                <w:color w:val="auto"/>
                <w:sz w:val="20"/>
              </w:rPr>
              <w:t xml:space="preserve">Document Type ID </w:t>
            </w:r>
            <w:r w:rsidRPr="00334A7F">
              <w:rPr>
                <w:color w:val="auto"/>
                <w:sz w:val="20"/>
              </w:rPr>
              <w:t>during the reporting period.</w:t>
            </w:r>
          </w:p>
          <w:p w14:paraId="6EF58AF7" w14:textId="77777777" w:rsidR="006B4AA3" w:rsidRPr="00334A7F" w:rsidRDefault="006B4AA3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14:paraId="5CE1111A" w14:textId="77777777" w:rsidR="00F833E7" w:rsidRPr="00334A7F" w:rsidRDefault="006B4AA3" w:rsidP="00F833E7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An e-invoice is considered to be sent after it has been sent</w:t>
            </w:r>
            <w:r w:rsidR="00F833E7" w:rsidRPr="00334A7F">
              <w:rPr>
                <w:color w:val="auto"/>
                <w:sz w:val="20"/>
              </w:rPr>
              <w:t>.</w:t>
            </w:r>
          </w:p>
          <w:p w14:paraId="4159F786" w14:textId="77777777" w:rsidR="00FA7871" w:rsidRPr="00B312E7" w:rsidRDefault="00F833E7" w:rsidP="00FA7871">
            <w:pPr>
              <w:pStyle w:val="ListParagraph"/>
              <w:numPr>
                <w:ilvl w:val="0"/>
                <w:numId w:val="21"/>
              </w:num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u</w:t>
            </w:r>
            <w:r w:rsidR="006B4AA3" w:rsidRPr="00334A7F">
              <w:rPr>
                <w:color w:val="auto"/>
                <w:sz w:val="20"/>
              </w:rPr>
              <w:t xml:space="preserve">nsuccessful attempts should not be counted (this would result in </w:t>
            </w:r>
            <w:r w:rsidR="0069163C">
              <w:rPr>
                <w:color w:val="auto"/>
                <w:sz w:val="20"/>
              </w:rPr>
              <w:t xml:space="preserve">duplication of counting leading to </w:t>
            </w:r>
            <w:r w:rsidR="006B4AA3" w:rsidRPr="00334A7F">
              <w:rPr>
                <w:color w:val="auto"/>
                <w:sz w:val="20"/>
              </w:rPr>
              <w:t xml:space="preserve">inflated </w:t>
            </w:r>
            <w:r w:rsidR="00D500DA" w:rsidRPr="00334A7F">
              <w:rPr>
                <w:color w:val="auto"/>
                <w:sz w:val="20"/>
              </w:rPr>
              <w:t>invoice volumes</w:t>
            </w:r>
            <w:r w:rsidR="006B4AA3" w:rsidRPr="00334A7F">
              <w:rPr>
                <w:color w:val="auto"/>
                <w:sz w:val="20"/>
              </w:rPr>
              <w:t>)</w:t>
            </w:r>
            <w:r w:rsidRPr="00334A7F">
              <w:rPr>
                <w:color w:val="auto"/>
                <w:sz w:val="20"/>
              </w:rPr>
              <w:t>.</w:t>
            </w:r>
          </w:p>
        </w:tc>
      </w:tr>
      <w:tr w:rsidR="00B47F9F" w14:paraId="00173949" w14:textId="77777777" w:rsidTr="00BA2A5F">
        <w:tc>
          <w:tcPr>
            <w:tcW w:w="1388" w:type="dxa"/>
          </w:tcPr>
          <w:p w14:paraId="5D9A02CA" w14:textId="77777777" w:rsidR="001B1C2D" w:rsidRPr="00D500DA" w:rsidRDefault="001B1C2D" w:rsidP="001B1C2D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>Number of transactions received per Document Type ID.</w:t>
            </w:r>
          </w:p>
          <w:p w14:paraId="7869DF70" w14:textId="77777777" w:rsidR="00B47F9F" w:rsidRPr="00D500DA" w:rsidRDefault="00B47F9F" w:rsidP="001B1C2D">
            <w:pPr>
              <w:spacing w:before="0" w:line="240" w:lineRule="auto"/>
              <w:rPr>
                <w:sz w:val="20"/>
              </w:rPr>
            </w:pPr>
          </w:p>
        </w:tc>
        <w:tc>
          <w:tcPr>
            <w:tcW w:w="1725" w:type="dxa"/>
          </w:tcPr>
          <w:p w14:paraId="10ADC6A6" w14:textId="77777777" w:rsidR="00B47F9F" w:rsidRPr="00D500DA" w:rsidRDefault="00D500DA" w:rsidP="00D500DA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 xml:space="preserve">The sum total of the e-invoices </w:t>
            </w:r>
            <w:r>
              <w:rPr>
                <w:sz w:val="20"/>
              </w:rPr>
              <w:t>received</w:t>
            </w:r>
            <w:r w:rsidRPr="00D500DA">
              <w:rPr>
                <w:sz w:val="20"/>
              </w:rPr>
              <w:t xml:space="preserve"> for each Document Type ID</w:t>
            </w:r>
          </w:p>
        </w:tc>
        <w:tc>
          <w:tcPr>
            <w:tcW w:w="5646" w:type="dxa"/>
          </w:tcPr>
          <w:p w14:paraId="75AA84A0" w14:textId="77777777"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>This needs to be calculated by the AP Providers by:</w:t>
            </w:r>
          </w:p>
          <w:p w14:paraId="29AEE26A" w14:textId="77777777"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</w:p>
          <w:p w14:paraId="3530D2C0" w14:textId="77777777" w:rsidR="00D500DA" w:rsidRPr="00D500DA" w:rsidRDefault="00D500DA" w:rsidP="00D500DA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contextualSpacing w:val="0"/>
              <w:rPr>
                <w:sz w:val="20"/>
              </w:rPr>
            </w:pPr>
            <w:r w:rsidRPr="00D500DA">
              <w:rPr>
                <w:sz w:val="20"/>
              </w:rPr>
              <w:t xml:space="preserve">Inspecting the SBDH to identify the Document Type ID for each e-invoice </w:t>
            </w:r>
          </w:p>
          <w:p w14:paraId="2D11EC37" w14:textId="77777777"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</w:p>
          <w:p w14:paraId="239FB301" w14:textId="77777777" w:rsidR="00D500DA" w:rsidRPr="00D500DA" w:rsidRDefault="00D500DA" w:rsidP="00D500DA">
            <w:pPr>
              <w:spacing w:before="0" w:line="240" w:lineRule="auto"/>
              <w:ind w:left="596" w:right="595"/>
              <w:rPr>
                <w:i/>
                <w:sz w:val="20"/>
              </w:rPr>
            </w:pPr>
            <w:r w:rsidRPr="00D500DA">
              <w:rPr>
                <w:i/>
                <w:sz w:val="20"/>
              </w:rPr>
              <w:t>/StandardBusinessDocument/StandardBusinessDocumentHeader/BusinessScope/</w:t>
            </w:r>
            <w:proofErr w:type="gramStart"/>
            <w:r w:rsidRPr="00D500DA">
              <w:rPr>
                <w:i/>
                <w:sz w:val="20"/>
              </w:rPr>
              <w:t>Scope[</w:t>
            </w:r>
            <w:proofErr w:type="gramEnd"/>
            <w:r w:rsidRPr="00D500DA">
              <w:rPr>
                <w:i/>
                <w:sz w:val="20"/>
              </w:rPr>
              <w:t>Type='DOCUMENTID']/InstanceIdentifier</w:t>
            </w:r>
          </w:p>
          <w:p w14:paraId="40A2E99B" w14:textId="77777777"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</w:p>
          <w:p w14:paraId="44E8BAA5" w14:textId="77777777" w:rsidR="00D500DA" w:rsidRPr="00D500DA" w:rsidRDefault="00D500DA" w:rsidP="00D500DA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contextualSpacing w:val="0"/>
              <w:rPr>
                <w:sz w:val="20"/>
              </w:rPr>
            </w:pPr>
            <w:r w:rsidRPr="00D500DA">
              <w:rPr>
                <w:sz w:val="20"/>
              </w:rPr>
              <w:t xml:space="preserve">Calculating the total number e-invoices </w:t>
            </w:r>
            <w:r>
              <w:rPr>
                <w:sz w:val="20"/>
              </w:rPr>
              <w:t>received</w:t>
            </w:r>
            <w:r w:rsidRPr="00D500DA">
              <w:rPr>
                <w:sz w:val="20"/>
              </w:rPr>
              <w:t xml:space="preserve"> for each </w:t>
            </w:r>
            <w:r w:rsidR="00A87994" w:rsidRPr="00334A7F">
              <w:rPr>
                <w:color w:val="auto"/>
                <w:sz w:val="20"/>
              </w:rPr>
              <w:t xml:space="preserve">Document Type ID </w:t>
            </w:r>
            <w:r w:rsidRPr="00D500DA">
              <w:rPr>
                <w:sz w:val="20"/>
              </w:rPr>
              <w:t>during the reporting period.</w:t>
            </w:r>
          </w:p>
          <w:p w14:paraId="2F4D35E4" w14:textId="77777777" w:rsidR="00F833E7" w:rsidRDefault="00F833E7" w:rsidP="00F833E7">
            <w:pPr>
              <w:spacing w:before="0" w:line="240" w:lineRule="auto"/>
              <w:rPr>
                <w:sz w:val="20"/>
              </w:rPr>
            </w:pPr>
          </w:p>
          <w:p w14:paraId="40193F86" w14:textId="77777777" w:rsidR="00F833E7" w:rsidRPr="00F833E7" w:rsidRDefault="00F833E7" w:rsidP="00F833E7">
            <w:pPr>
              <w:spacing w:before="0" w:line="240" w:lineRule="auto"/>
              <w:rPr>
                <w:sz w:val="20"/>
              </w:rPr>
            </w:pPr>
            <w:r w:rsidRPr="00F833E7">
              <w:rPr>
                <w:sz w:val="20"/>
              </w:rPr>
              <w:t xml:space="preserve">An e-invoice is “received” for reporting purposes once it </w:t>
            </w:r>
            <w:r w:rsidR="009721A7">
              <w:rPr>
                <w:sz w:val="20"/>
              </w:rPr>
              <w:t xml:space="preserve">is </w:t>
            </w:r>
            <w:r w:rsidR="00A87994">
              <w:rPr>
                <w:sz w:val="20"/>
              </w:rPr>
              <w:t>received by</w:t>
            </w:r>
            <w:r w:rsidRPr="00F833E7">
              <w:rPr>
                <w:sz w:val="20"/>
              </w:rPr>
              <w:t xml:space="preserve"> the receiving AP regardless of any business or data quality errors contained within the message. </w:t>
            </w:r>
          </w:p>
          <w:p w14:paraId="23A6CD66" w14:textId="77777777" w:rsidR="00F833E7" w:rsidRDefault="00F833E7" w:rsidP="00D500DA">
            <w:pPr>
              <w:spacing w:before="0" w:line="240" w:lineRule="auto"/>
              <w:rPr>
                <w:sz w:val="20"/>
              </w:rPr>
            </w:pPr>
          </w:p>
          <w:p w14:paraId="5122941A" w14:textId="740D1536"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 xml:space="preserve">An e-invoice is considered to be </w:t>
            </w:r>
            <w:r>
              <w:rPr>
                <w:sz w:val="20"/>
              </w:rPr>
              <w:t>received</w:t>
            </w:r>
            <w:r w:rsidRPr="00D500DA">
              <w:rPr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 w:rsidRPr="00D500DA">
              <w:rPr>
                <w:sz w:val="20"/>
              </w:rPr>
              <w:t xml:space="preserve">n receipt </w:t>
            </w:r>
            <w:r>
              <w:rPr>
                <w:sz w:val="20"/>
              </w:rPr>
              <w:t xml:space="preserve">by an </w:t>
            </w:r>
            <w:r w:rsidRPr="00D500DA">
              <w:rPr>
                <w:sz w:val="20"/>
              </w:rPr>
              <w:t xml:space="preserve">AP Provider of a new </w:t>
            </w:r>
            <w:r w:rsidR="000269E6">
              <w:rPr>
                <w:sz w:val="20"/>
              </w:rPr>
              <w:t>Peppol</w:t>
            </w:r>
            <w:r w:rsidR="000269E6" w:rsidRPr="00D500DA">
              <w:rPr>
                <w:sz w:val="20"/>
              </w:rPr>
              <w:t xml:space="preserve"> </w:t>
            </w:r>
            <w:r w:rsidRPr="00D500DA">
              <w:rPr>
                <w:sz w:val="20"/>
              </w:rPr>
              <w:t>message.</w:t>
            </w:r>
          </w:p>
          <w:p w14:paraId="36987F50" w14:textId="77777777" w:rsidR="00D500DA" w:rsidRPr="00D500DA" w:rsidRDefault="00D500DA" w:rsidP="00D500DA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 xml:space="preserve">unsuccessful attempts should not be counted (this would result in inflated </w:t>
            </w:r>
            <w:r>
              <w:rPr>
                <w:sz w:val="20"/>
              </w:rPr>
              <w:t>invoice volumes</w:t>
            </w:r>
            <w:r w:rsidRPr="00D500DA">
              <w:rPr>
                <w:sz w:val="20"/>
              </w:rPr>
              <w:t>)</w:t>
            </w:r>
            <w:r w:rsidR="00F914E5">
              <w:rPr>
                <w:sz w:val="20"/>
              </w:rPr>
              <w:t>,</w:t>
            </w:r>
          </w:p>
          <w:p w14:paraId="1359000C" w14:textId="6FA2EEC1" w:rsidR="00D500DA" w:rsidRPr="00D500DA" w:rsidRDefault="00F833E7" w:rsidP="00D500DA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sz w:val="20"/>
              </w:rPr>
            </w:pPr>
            <w:r>
              <w:rPr>
                <w:sz w:val="20"/>
              </w:rPr>
              <w:t>the e-invoice is received by the AP Provider even though it hasn’t be</w:t>
            </w:r>
            <w:r w:rsidR="000269E6">
              <w:rPr>
                <w:sz w:val="20"/>
              </w:rPr>
              <w:t>en</w:t>
            </w:r>
            <w:r>
              <w:rPr>
                <w:sz w:val="20"/>
              </w:rPr>
              <w:t xml:space="preserve"> on-sent to the </w:t>
            </w:r>
            <w:r w:rsidR="00F914E5">
              <w:rPr>
                <w:sz w:val="20"/>
              </w:rPr>
              <w:t>end-user,</w:t>
            </w:r>
          </w:p>
          <w:p w14:paraId="586399FC" w14:textId="77777777" w:rsidR="001B1C2D" w:rsidRPr="00F833E7" w:rsidRDefault="00F833E7" w:rsidP="00F914E5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sz w:val="20"/>
              </w:rPr>
            </w:pPr>
            <w:r>
              <w:rPr>
                <w:sz w:val="20"/>
              </w:rPr>
              <w:t xml:space="preserve">the e-invoice is received by the AP Provider even though it hasn’t been </w:t>
            </w:r>
            <w:r w:rsidR="00D500DA" w:rsidRPr="00D500DA">
              <w:rPr>
                <w:sz w:val="20"/>
              </w:rPr>
              <w:t>validated by the</w:t>
            </w:r>
            <w:r w:rsidR="00F914E5">
              <w:rPr>
                <w:sz w:val="20"/>
              </w:rPr>
              <w:t xml:space="preserve"> </w:t>
            </w:r>
            <w:r w:rsidR="00F914E5" w:rsidRPr="00D500DA">
              <w:rPr>
                <w:sz w:val="20"/>
              </w:rPr>
              <w:t xml:space="preserve">receiving </w:t>
            </w:r>
            <w:r w:rsidR="00F914E5">
              <w:rPr>
                <w:sz w:val="20"/>
              </w:rPr>
              <w:t>party/s or end-user.</w:t>
            </w:r>
          </w:p>
        </w:tc>
      </w:tr>
    </w:tbl>
    <w:p w14:paraId="15FD45BE" w14:textId="77777777" w:rsidR="00101B3D" w:rsidRDefault="00101B3D" w:rsidP="002608D8">
      <w:pPr>
        <w:pStyle w:val="Heading3"/>
        <w:spacing w:before="480"/>
      </w:pPr>
      <w:r>
        <w:t>Optional Reporting</w:t>
      </w:r>
    </w:p>
    <w:p w14:paraId="3069418C" w14:textId="77777777" w:rsidR="002608D8" w:rsidRDefault="00101B3D" w:rsidP="002608D8">
      <w:pPr>
        <w:spacing w:before="120" w:line="276" w:lineRule="auto"/>
        <w:rPr>
          <w:rFonts w:cstheme="minorHAnsi"/>
        </w:rPr>
      </w:pPr>
      <w:r>
        <w:t>Service providers are encouraged to report additional information to support better monitoring of adoption progress and trends</w:t>
      </w:r>
      <w:r w:rsidR="004629C2">
        <w:t xml:space="preserve"> which will </w:t>
      </w:r>
      <w:r>
        <w:t>help to identify areas of focus and</w:t>
      </w:r>
      <w:r w:rsidRPr="00101B3D">
        <w:t xml:space="preserve"> </w:t>
      </w:r>
      <w:r>
        <w:t>targeting adoption strategies and initiatives</w:t>
      </w:r>
      <w:r w:rsidR="002608D8">
        <w:t xml:space="preserve">. </w:t>
      </w:r>
      <w:r w:rsidR="002608D8" w:rsidRPr="000628ED">
        <w:rPr>
          <w:rFonts w:cstheme="minorHAnsi"/>
        </w:rPr>
        <w:t xml:space="preserve">The information reported is </w:t>
      </w:r>
      <w:r w:rsidR="002608D8">
        <w:rPr>
          <w:rFonts w:cstheme="minorHAnsi"/>
        </w:rPr>
        <w:t xml:space="preserve">aggregated to prevent </w:t>
      </w:r>
      <w:r w:rsidR="002608D8" w:rsidRPr="000628ED">
        <w:rPr>
          <w:rFonts w:cstheme="minorHAnsi"/>
        </w:rPr>
        <w:t xml:space="preserve">any </w:t>
      </w:r>
      <w:r w:rsidR="002608D8">
        <w:rPr>
          <w:rFonts w:cstheme="minorHAnsi"/>
        </w:rPr>
        <w:t>identifiable personal information</w:t>
      </w:r>
      <w:r w:rsidR="002608D8" w:rsidRPr="000628ED">
        <w:rPr>
          <w:rFonts w:cstheme="minorHAnsi"/>
        </w:rPr>
        <w:t>.</w:t>
      </w:r>
    </w:p>
    <w:p w14:paraId="51046FD8" w14:textId="77777777" w:rsidR="00101B3D" w:rsidRDefault="007C48AF" w:rsidP="00101B3D">
      <w:pPr>
        <w:pStyle w:val="ListParagraph"/>
        <w:numPr>
          <w:ilvl w:val="0"/>
          <w:numId w:val="30"/>
        </w:numPr>
      </w:pPr>
      <w:r>
        <w:t>e-</w:t>
      </w:r>
      <w:r w:rsidR="002608D8">
        <w:t>Invoice v</w:t>
      </w:r>
      <w:r w:rsidR="00101B3D" w:rsidRPr="00101B3D">
        <w:t xml:space="preserve">olumes of </w:t>
      </w:r>
      <w:r w:rsidR="00101B3D">
        <w:t>invoices by geographic location, and</w:t>
      </w:r>
    </w:p>
    <w:p w14:paraId="32438CE2" w14:textId="77777777" w:rsidR="00101B3D" w:rsidRDefault="007C48AF" w:rsidP="00101B3D">
      <w:pPr>
        <w:pStyle w:val="ListParagraph"/>
        <w:numPr>
          <w:ilvl w:val="0"/>
          <w:numId w:val="30"/>
        </w:numPr>
      </w:pPr>
      <w:r>
        <w:t>e-</w:t>
      </w:r>
      <w:r w:rsidR="002608D8">
        <w:t>Invoice volumes</w:t>
      </w:r>
      <w:r w:rsidR="00101B3D" w:rsidRPr="00101B3D">
        <w:t xml:space="preserve"> industry </w:t>
      </w:r>
      <w:r w:rsidR="00101B3D">
        <w:t>groups</w:t>
      </w:r>
    </w:p>
    <w:p w14:paraId="648084A7" w14:textId="77777777" w:rsidR="002608D8" w:rsidRDefault="002608D8" w:rsidP="002608D8">
      <w:pPr>
        <w:pStyle w:val="ListParagraph"/>
        <w:spacing w:before="360" w:line="240" w:lineRule="auto"/>
        <w:ind w:left="360"/>
      </w:pPr>
    </w:p>
    <w:p w14:paraId="316DF09B" w14:textId="77777777" w:rsidR="00101B3D" w:rsidRDefault="007C48AF" w:rsidP="00101B3D">
      <w:pPr>
        <w:pStyle w:val="ListParagraph"/>
        <w:numPr>
          <w:ilvl w:val="0"/>
          <w:numId w:val="31"/>
        </w:numPr>
        <w:spacing w:before="360" w:line="240" w:lineRule="auto"/>
      </w:pPr>
      <w:r>
        <w:t>e-</w:t>
      </w:r>
      <w:r w:rsidR="002608D8">
        <w:t>Invoice</w:t>
      </w:r>
      <w:r w:rsidR="00101B3D" w:rsidRPr="00101B3D">
        <w:t xml:space="preserve"> volumes of invoices by geographic location</w:t>
      </w:r>
    </w:p>
    <w:p w14:paraId="61B44066" w14:textId="77777777" w:rsidR="00101B3D" w:rsidRDefault="00101B3D" w:rsidP="004629C2">
      <w:pPr>
        <w:spacing w:before="0"/>
        <w:ind w:left="357"/>
      </w:pPr>
    </w:p>
    <w:tbl>
      <w:tblPr>
        <w:tblW w:w="59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2126"/>
        <w:gridCol w:w="2410"/>
      </w:tblGrid>
      <w:tr w:rsidR="00101B3D" w:rsidRPr="00986D09" w14:paraId="2F476E2E" w14:textId="77777777" w:rsidTr="00101B3D">
        <w:trPr>
          <w:trHeight w:val="465"/>
        </w:trPr>
        <w:tc>
          <w:tcPr>
            <w:tcW w:w="59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vAlign w:val="center"/>
          </w:tcPr>
          <w:p w14:paraId="5B177DF1" w14:textId="77777777" w:rsidR="00101B3D" w:rsidRPr="00986D09" w:rsidRDefault="002608D8" w:rsidP="00101B3D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Volumes</w:t>
            </w:r>
            <w:r w:rsidR="00101B3D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 xml:space="preserve"> by postal code</w:t>
            </w:r>
          </w:p>
        </w:tc>
      </w:tr>
      <w:tr w:rsidR="00101B3D" w:rsidRPr="00986D09" w14:paraId="02FACE6F" w14:textId="77777777" w:rsidTr="00101B3D">
        <w:trPr>
          <w:trHeight w:val="465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</w:tcPr>
          <w:p w14:paraId="625A9634" w14:textId="77777777" w:rsidR="00101B3D" w:rsidRPr="00624A5E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Postcode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  <w:noWrap/>
            <w:vAlign w:val="center"/>
          </w:tcPr>
          <w:p w14:paraId="48412B45" w14:textId="77777777" w:rsidR="00101B3D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14:paraId="0725E2DE" w14:textId="77777777" w:rsidR="00101B3D" w:rsidRPr="00624A5E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(sent)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F81BD" w:fill="92D050"/>
            <w:noWrap/>
            <w:vAlign w:val="center"/>
          </w:tcPr>
          <w:p w14:paraId="537D083C" w14:textId="77777777" w:rsidR="00101B3D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14:paraId="7EB1B85D" w14:textId="77777777" w:rsidR="00101B3D" w:rsidRPr="00624A5E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(received)</w:t>
            </w:r>
          </w:p>
        </w:tc>
      </w:tr>
      <w:tr w:rsidR="00101B3D" w:rsidRPr="00986D09" w14:paraId="6C72615A" w14:textId="77777777" w:rsidTr="00101B3D">
        <w:trPr>
          <w:trHeight w:val="560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14:paraId="6ACE3B88" w14:textId="77777777" w:rsidR="00101B3D" w:rsidRPr="00986D09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  <w:hideMark/>
          </w:tcPr>
          <w:p w14:paraId="04CECDFE" w14:textId="77777777"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  <w:hideMark/>
          </w:tcPr>
          <w:p w14:paraId="0CC13DF4" w14:textId="77777777"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101B3D" w:rsidRPr="00986D09" w14:paraId="140BAB06" w14:textId="77777777" w:rsidTr="00101B3D">
        <w:trPr>
          <w:trHeight w:val="576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B0D9DDF" w14:textId="77777777" w:rsidR="00101B3D" w:rsidRPr="00986D09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546E6EAB" w14:textId="77777777"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B987D4D" w14:textId="77777777"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101B3D" w:rsidRPr="00986D09" w14:paraId="1202C919" w14:textId="77777777" w:rsidTr="00101B3D">
        <w:trPr>
          <w:trHeight w:val="559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14:paraId="1EACB390" w14:textId="77777777" w:rsidR="00101B3D" w:rsidRPr="00986D09" w:rsidRDefault="009506B1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Add as needed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14:paraId="62715F7F" w14:textId="77777777"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14:paraId="32697037" w14:textId="77777777"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</w:tbl>
    <w:p w14:paraId="0FE972C4" w14:textId="77777777" w:rsidR="00101B3D" w:rsidRDefault="00101B3D" w:rsidP="004629C2">
      <w:pPr>
        <w:spacing w:before="0"/>
        <w:ind w:left="357"/>
      </w:pPr>
    </w:p>
    <w:p w14:paraId="09E482E7" w14:textId="77777777" w:rsidR="00101B3D" w:rsidRDefault="00101B3D" w:rsidP="002608D8">
      <w:pPr>
        <w:spacing w:before="120"/>
        <w:ind w:left="357"/>
      </w:pPr>
      <w:r>
        <w:t>In Australia</w:t>
      </w:r>
    </w:p>
    <w:p w14:paraId="1E7E8627" w14:textId="77777777" w:rsidR="002E345A" w:rsidRDefault="00101B3D" w:rsidP="002E345A">
      <w:pPr>
        <w:pStyle w:val="ListParagraph"/>
        <w:numPr>
          <w:ilvl w:val="0"/>
          <w:numId w:val="32"/>
        </w:numPr>
      </w:pPr>
      <w:r>
        <w:t>Postcode</w:t>
      </w:r>
      <w:r w:rsidR="002E345A">
        <w:t xml:space="preserve">s for a business with an ABN </w:t>
      </w:r>
      <w:r w:rsidR="002E345A" w:rsidRPr="002E345A">
        <w:t>are available on the Australian Business Register (ABR).</w:t>
      </w:r>
      <w:r w:rsidR="002E345A">
        <w:t xml:space="preserve"> There are </w:t>
      </w:r>
      <w:r w:rsidR="009506B1">
        <w:t>services and too</w:t>
      </w:r>
      <w:r w:rsidR="004629C2">
        <w:t>ls</w:t>
      </w:r>
      <w:r w:rsidR="002E345A">
        <w:t xml:space="preserve"> to assist in developing automated processes to access </w:t>
      </w:r>
      <w:r w:rsidR="009506B1">
        <w:t>information on the ABR</w:t>
      </w:r>
      <w:r w:rsidR="002E345A">
        <w:t>:</w:t>
      </w:r>
    </w:p>
    <w:p w14:paraId="76ED3C6A" w14:textId="77777777" w:rsidR="002E345A" w:rsidRDefault="0011484E" w:rsidP="002E345A">
      <w:pPr>
        <w:pStyle w:val="ListParagraph"/>
        <w:numPr>
          <w:ilvl w:val="1"/>
          <w:numId w:val="32"/>
        </w:numPr>
      </w:pPr>
      <w:hyperlink r:id="rId15" w:history="1">
        <w:r w:rsidR="002E345A" w:rsidRPr="006648B4">
          <w:rPr>
            <w:rStyle w:val="Hyperlink"/>
          </w:rPr>
          <w:t>ABN Lookup Web Servic</w:t>
        </w:r>
        <w:r w:rsidR="002E345A">
          <w:rPr>
            <w:rStyle w:val="Hyperlink"/>
          </w:rPr>
          <w:t>es</w:t>
        </w:r>
      </w:hyperlink>
    </w:p>
    <w:p w14:paraId="06339BD5" w14:textId="77777777" w:rsidR="002E345A" w:rsidRDefault="0011484E" w:rsidP="002E345A">
      <w:pPr>
        <w:pStyle w:val="ListParagraph"/>
        <w:numPr>
          <w:ilvl w:val="1"/>
          <w:numId w:val="32"/>
        </w:numPr>
      </w:pPr>
      <w:hyperlink r:id="rId16" w:history="1">
        <w:r w:rsidR="002E345A" w:rsidRPr="00091029">
          <w:rPr>
            <w:rStyle w:val="Hyperlink"/>
          </w:rPr>
          <w:t>ABN Lookup too</w:t>
        </w:r>
        <w:r w:rsidR="002E345A">
          <w:rPr>
            <w:rStyle w:val="Hyperlink"/>
          </w:rPr>
          <w:t>ls</w:t>
        </w:r>
      </w:hyperlink>
      <w:r w:rsidR="002E345A">
        <w:t xml:space="preserve"> </w:t>
      </w:r>
    </w:p>
    <w:p w14:paraId="04EDEE75" w14:textId="77777777" w:rsidR="00101B3D" w:rsidRPr="00101B3D" w:rsidRDefault="00101B3D" w:rsidP="004629C2">
      <w:pPr>
        <w:spacing w:before="0"/>
        <w:ind w:left="357"/>
      </w:pPr>
    </w:p>
    <w:p w14:paraId="36E1BB32" w14:textId="77777777" w:rsidR="00101B3D" w:rsidRPr="002A6CC9" w:rsidRDefault="00101B3D" w:rsidP="002608D8">
      <w:pPr>
        <w:spacing w:before="120"/>
        <w:ind w:left="357"/>
      </w:pPr>
      <w:r w:rsidRPr="002A6CC9">
        <w:t>In New Zealand</w:t>
      </w:r>
    </w:p>
    <w:p w14:paraId="0CD74BF4" w14:textId="77777777" w:rsidR="002E345A" w:rsidRPr="002A6CC9" w:rsidRDefault="002E345A" w:rsidP="002E345A">
      <w:pPr>
        <w:pStyle w:val="ListParagraph"/>
        <w:numPr>
          <w:ilvl w:val="0"/>
          <w:numId w:val="32"/>
        </w:numPr>
      </w:pPr>
      <w:r w:rsidRPr="002A6CC9">
        <w:t xml:space="preserve">Postcodes for a business with an NZBN are available on the NZBN Register. An Application Programming Interface (API) is available to assist in developing automated processes to access information on the </w:t>
      </w:r>
      <w:r w:rsidR="009506B1" w:rsidRPr="002A6CC9">
        <w:t>NZBN Register</w:t>
      </w:r>
      <w:r w:rsidRPr="002A6CC9">
        <w:t>:</w:t>
      </w:r>
    </w:p>
    <w:p w14:paraId="3A897A80" w14:textId="77777777" w:rsidR="002E345A" w:rsidRPr="002A6CC9" w:rsidRDefault="0011484E" w:rsidP="002E345A">
      <w:pPr>
        <w:pStyle w:val="ListParagraph"/>
        <w:numPr>
          <w:ilvl w:val="1"/>
          <w:numId w:val="32"/>
        </w:numPr>
      </w:pPr>
      <w:hyperlink r:id="rId17" w:history="1">
        <w:r w:rsidR="009506B1" w:rsidRPr="002A6CC9">
          <w:rPr>
            <w:rStyle w:val="Hyperlink"/>
          </w:rPr>
          <w:t>NZBN Register - API</w:t>
        </w:r>
      </w:hyperlink>
    </w:p>
    <w:p w14:paraId="472D5671" w14:textId="77777777" w:rsidR="002E345A" w:rsidRDefault="002E345A" w:rsidP="002E345A">
      <w:pPr>
        <w:pStyle w:val="ListParagraph"/>
        <w:spacing w:before="360" w:line="240" w:lineRule="auto"/>
        <w:ind w:left="360"/>
      </w:pPr>
    </w:p>
    <w:p w14:paraId="315A1401" w14:textId="77777777" w:rsidR="00101B3D" w:rsidRDefault="007C48AF" w:rsidP="00101B3D">
      <w:pPr>
        <w:pStyle w:val="ListParagraph"/>
        <w:numPr>
          <w:ilvl w:val="0"/>
          <w:numId w:val="31"/>
        </w:numPr>
        <w:spacing w:before="360" w:line="240" w:lineRule="auto"/>
      </w:pPr>
      <w:r>
        <w:t>e-</w:t>
      </w:r>
      <w:r w:rsidR="002608D8">
        <w:t>Invoice v</w:t>
      </w:r>
      <w:r w:rsidR="00101B3D" w:rsidRPr="00101B3D">
        <w:t>olumes industry groups</w:t>
      </w:r>
    </w:p>
    <w:p w14:paraId="67BE33DE" w14:textId="77777777" w:rsidR="002E345A" w:rsidRPr="004629C2" w:rsidRDefault="002E345A" w:rsidP="004629C2">
      <w:pPr>
        <w:spacing w:before="0"/>
        <w:ind w:left="357"/>
      </w:pPr>
    </w:p>
    <w:tbl>
      <w:tblPr>
        <w:tblW w:w="59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2126"/>
        <w:gridCol w:w="2410"/>
      </w:tblGrid>
      <w:tr w:rsidR="002E345A" w:rsidRPr="00986D09" w14:paraId="4168518A" w14:textId="77777777" w:rsidTr="00490D9D">
        <w:trPr>
          <w:trHeight w:val="465"/>
        </w:trPr>
        <w:tc>
          <w:tcPr>
            <w:tcW w:w="59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vAlign w:val="center"/>
          </w:tcPr>
          <w:p w14:paraId="06D8ACC2" w14:textId="77777777" w:rsidR="002E345A" w:rsidRPr="00986D09" w:rsidRDefault="002E345A" w:rsidP="002E345A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Volumes by industry group</w:t>
            </w:r>
          </w:p>
        </w:tc>
      </w:tr>
      <w:tr w:rsidR="002E345A" w:rsidRPr="00986D09" w14:paraId="7937D959" w14:textId="77777777" w:rsidTr="00490D9D">
        <w:trPr>
          <w:trHeight w:val="465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</w:tcPr>
          <w:p w14:paraId="5A0CE469" w14:textId="77777777" w:rsidR="002E345A" w:rsidRPr="00624A5E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Industry code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  <w:noWrap/>
            <w:vAlign w:val="center"/>
          </w:tcPr>
          <w:p w14:paraId="3BA382B6" w14:textId="77777777" w:rsidR="002E345A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14:paraId="0ADA4F8B" w14:textId="77777777" w:rsidR="002E345A" w:rsidRPr="00624A5E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(sent)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F81BD" w:fill="92D050"/>
            <w:noWrap/>
            <w:vAlign w:val="center"/>
          </w:tcPr>
          <w:p w14:paraId="742A4FA6" w14:textId="77777777" w:rsidR="002E345A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14:paraId="163E9070" w14:textId="77777777" w:rsidR="002E345A" w:rsidRPr="00624A5E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(received)</w:t>
            </w:r>
          </w:p>
        </w:tc>
      </w:tr>
      <w:tr w:rsidR="002E345A" w:rsidRPr="00986D09" w14:paraId="7F6AA794" w14:textId="77777777" w:rsidTr="00490D9D">
        <w:trPr>
          <w:trHeight w:val="560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14:paraId="6E9A222A" w14:textId="77777777" w:rsidR="002E345A" w:rsidRPr="00986D09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  <w:hideMark/>
          </w:tcPr>
          <w:p w14:paraId="2A1DA8C2" w14:textId="77777777"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  <w:hideMark/>
          </w:tcPr>
          <w:p w14:paraId="4EDFEBEC" w14:textId="77777777"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2E345A" w:rsidRPr="00986D09" w14:paraId="3BB3C45D" w14:textId="77777777" w:rsidTr="00490D9D">
        <w:trPr>
          <w:trHeight w:val="576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9ABD9B8" w14:textId="77777777" w:rsidR="002E345A" w:rsidRPr="00986D09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10CC328D" w14:textId="77777777"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4BC0260" w14:textId="77777777"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2E345A" w:rsidRPr="00986D09" w14:paraId="3AB1E302" w14:textId="77777777" w:rsidTr="00490D9D">
        <w:trPr>
          <w:trHeight w:val="559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14:paraId="7A80F30E" w14:textId="77777777" w:rsidR="002E345A" w:rsidRPr="00986D09" w:rsidRDefault="009506B1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Add as needed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14:paraId="3FF96708" w14:textId="77777777"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14:paraId="5DF27CFD" w14:textId="77777777"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</w:tbl>
    <w:p w14:paraId="555E892F" w14:textId="77777777" w:rsidR="002E345A" w:rsidRPr="004629C2" w:rsidRDefault="002E345A" w:rsidP="004629C2">
      <w:pPr>
        <w:spacing w:before="0"/>
        <w:ind w:left="357"/>
      </w:pPr>
    </w:p>
    <w:p w14:paraId="26C1B887" w14:textId="77777777" w:rsidR="002E345A" w:rsidRDefault="002E345A" w:rsidP="002608D8">
      <w:pPr>
        <w:spacing w:before="120"/>
        <w:ind w:left="357"/>
      </w:pPr>
      <w:r>
        <w:t>In Australia</w:t>
      </w:r>
    </w:p>
    <w:p w14:paraId="70D0CE75" w14:textId="77777777" w:rsidR="002E345A" w:rsidRDefault="009506B1" w:rsidP="002E345A">
      <w:pPr>
        <w:pStyle w:val="ListParagraph"/>
        <w:numPr>
          <w:ilvl w:val="0"/>
          <w:numId w:val="32"/>
        </w:numPr>
      </w:pPr>
      <w:r>
        <w:t>Business industry codes will need to be sourced directly from business</w:t>
      </w:r>
      <w:r w:rsidR="004629C2">
        <w:t>es as these are not publicly available on the ABR</w:t>
      </w:r>
      <w:r>
        <w:t>.</w:t>
      </w:r>
    </w:p>
    <w:p w14:paraId="158D6048" w14:textId="77777777" w:rsidR="002E345A" w:rsidRPr="004629C2" w:rsidRDefault="002E345A" w:rsidP="004629C2">
      <w:pPr>
        <w:spacing w:before="0"/>
        <w:ind w:left="357"/>
      </w:pPr>
    </w:p>
    <w:p w14:paraId="6BB374B5" w14:textId="77777777" w:rsidR="009506B1" w:rsidRPr="002A6CC9" w:rsidRDefault="002E345A" w:rsidP="002608D8">
      <w:pPr>
        <w:spacing w:before="120"/>
        <w:ind w:left="357"/>
      </w:pPr>
      <w:r w:rsidRPr="002A6CC9">
        <w:t>In New Zealand</w:t>
      </w:r>
    </w:p>
    <w:p w14:paraId="5E9139B1" w14:textId="77777777" w:rsidR="009506B1" w:rsidRPr="002A6CC9" w:rsidRDefault="009506B1" w:rsidP="009506B1">
      <w:pPr>
        <w:pStyle w:val="ListParagraph"/>
        <w:numPr>
          <w:ilvl w:val="0"/>
          <w:numId w:val="32"/>
        </w:numPr>
      </w:pPr>
      <w:r w:rsidRPr="002A6CC9">
        <w:t>Business Industry Classification Codes for a business with an NZBN are available on the NZBN Register. An Application Programming Interface (API) is available to assist in developing automated processes to access information on the NZBN Register:</w:t>
      </w:r>
    </w:p>
    <w:p w14:paraId="045F118C" w14:textId="77777777" w:rsidR="009506B1" w:rsidRPr="002A6CC9" w:rsidRDefault="0011484E" w:rsidP="009506B1">
      <w:pPr>
        <w:pStyle w:val="ListParagraph"/>
        <w:numPr>
          <w:ilvl w:val="1"/>
          <w:numId w:val="32"/>
        </w:numPr>
        <w:spacing w:before="0" w:line="240" w:lineRule="auto"/>
        <w:rPr>
          <w:rFonts w:ascii="Arial" w:eastAsiaTheme="majorEastAsia" w:hAnsi="Arial" w:cstheme="majorBidi"/>
          <w:b/>
          <w:bCs/>
          <w:iCs/>
          <w:sz w:val="28"/>
        </w:rPr>
      </w:pPr>
      <w:hyperlink r:id="rId18" w:history="1">
        <w:r w:rsidR="009506B1" w:rsidRPr="002A6CC9">
          <w:rPr>
            <w:rStyle w:val="Hyperlink"/>
          </w:rPr>
          <w:t>NZBN Register - API</w:t>
        </w:r>
      </w:hyperlink>
      <w:r w:rsidR="009506B1" w:rsidRPr="002A6CC9">
        <w:rPr>
          <w:rFonts w:ascii="Arial" w:eastAsiaTheme="majorEastAsia" w:hAnsi="Arial" w:cstheme="majorBidi"/>
          <w:b/>
          <w:bCs/>
          <w:iCs/>
          <w:sz w:val="28"/>
        </w:rPr>
        <w:br w:type="page"/>
      </w:r>
    </w:p>
    <w:p w14:paraId="4E30DDF5" w14:textId="77777777" w:rsidR="008A434D" w:rsidRPr="00F21E3A" w:rsidRDefault="00986D09" w:rsidP="001B1C2D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8"/>
        </w:rPr>
      </w:pPr>
      <w:r w:rsidRPr="00F21E3A">
        <w:rPr>
          <w:rFonts w:ascii="Arial" w:eastAsiaTheme="majorEastAsia" w:hAnsi="Arial" w:cstheme="majorBidi"/>
          <w:b/>
          <w:bCs/>
          <w:iCs/>
          <w:sz w:val="28"/>
        </w:rPr>
        <w:t>Appendix 1</w:t>
      </w:r>
    </w:p>
    <w:p w14:paraId="43BFDF63" w14:textId="77777777" w:rsidR="00986D09" w:rsidRDefault="00986D09" w:rsidP="008F2281">
      <w:pPr>
        <w:spacing w:before="12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</w:p>
    <w:tbl>
      <w:tblPr>
        <w:tblW w:w="92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276"/>
        <w:gridCol w:w="1417"/>
        <w:gridCol w:w="2126"/>
        <w:gridCol w:w="2410"/>
      </w:tblGrid>
      <w:tr w:rsidR="00D85804" w:rsidRPr="00986D09" w14:paraId="4BCDAB60" w14:textId="77777777" w:rsidTr="00013A09">
        <w:trPr>
          <w:trHeight w:val="435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32E9BB92" w14:textId="77777777" w:rsidR="00D85804" w:rsidRPr="00986D09" w:rsidRDefault="00D85804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86D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e-Invoicing Stati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st</w:t>
            </w:r>
            <w:r w:rsidRPr="00986D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ical reporting</w:t>
            </w:r>
          </w:p>
        </w:tc>
      </w:tr>
      <w:tr w:rsidR="00D85804" w:rsidRPr="00986D09" w14:paraId="573366E2" w14:textId="77777777" w:rsidTr="00013A09">
        <w:trPr>
          <w:trHeight w:val="270"/>
        </w:trPr>
        <w:tc>
          <w:tcPr>
            <w:tcW w:w="9229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46BD3" w14:textId="77777777" w:rsidR="00D85804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</w:t>
            </w:r>
          </w:p>
          <w:p w14:paraId="72195158" w14:textId="6314F330" w:rsidR="009A3EF7" w:rsidRPr="009A3EF7" w:rsidRDefault="009A3EF7" w:rsidP="00986D09">
            <w:pPr>
              <w:spacing w:before="0" w:line="240" w:lineRule="auto"/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</w:pPr>
            <w:r w:rsidRPr="009A3EF7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>Send to respective Australia or New Zealand P</w:t>
            </w:r>
            <w:r w:rsidR="000269E6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>eppol</w:t>
            </w:r>
            <w:r w:rsidRPr="009A3EF7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 xml:space="preserve"> Authority:</w:t>
            </w:r>
          </w:p>
          <w:p w14:paraId="5052990D" w14:textId="77777777" w:rsidR="00D85804" w:rsidRPr="006B07E4" w:rsidRDefault="009A3EF7" w:rsidP="006B07E4">
            <w:pPr>
              <w:pStyle w:val="ListParagraph"/>
              <w:numPr>
                <w:ilvl w:val="0"/>
                <w:numId w:val="26"/>
              </w:numPr>
              <w:spacing w:before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Australian Peppol Authority </w:t>
            </w:r>
            <w:hyperlink r:id="rId19" w:history="1">
              <w:r w:rsidR="00D85804" w:rsidRPr="006B07E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AU"/>
                </w:rPr>
                <w:t>e-Invoicing@ato.gov.au</w:t>
              </w:r>
            </w:hyperlink>
            <w:r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AU"/>
              </w:rPr>
              <w:t>,</w:t>
            </w:r>
          </w:p>
          <w:p w14:paraId="0BC659C6" w14:textId="77777777" w:rsidR="00D85804" w:rsidRPr="006B07E4" w:rsidRDefault="00D85804" w:rsidP="006B07E4">
            <w:pPr>
              <w:pStyle w:val="ListParagraph"/>
              <w:numPr>
                <w:ilvl w:val="0"/>
                <w:numId w:val="26"/>
              </w:numPr>
              <w:spacing w:before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6B07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New Zealand</w:t>
            </w:r>
            <w:r w:rsidR="009A3EF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Peppol Authority</w:t>
            </w:r>
            <w:r w:rsidRPr="006B07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</w:t>
            </w:r>
            <w:hyperlink r:id="rId20" w:history="1">
              <w:r>
                <w:rPr>
                  <w:rStyle w:val="Hyperlink"/>
                  <w:lang w:val="en-NZ"/>
                </w:rPr>
                <w:t>support@nzpeppol.govt.nz</w:t>
              </w:r>
            </w:hyperlink>
          </w:p>
          <w:p w14:paraId="536EB06F" w14:textId="77777777" w:rsidR="00D85804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</w:p>
          <w:p w14:paraId="5873724E" w14:textId="35C26CE1" w:rsidR="00D85804" w:rsidRPr="00624A5E" w:rsidRDefault="00D85804" w:rsidP="006B07E4">
            <w:pPr>
              <w:spacing w:before="0" w:line="240" w:lineRule="auto"/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>Only statistics relevant to each P</w:t>
            </w:r>
            <w:r w:rsidR="000269E6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>eppol</w:t>
            </w:r>
            <w:r w:rsidRPr="00624A5E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 xml:space="preserve"> Authority relating to their domain</w:t>
            </w:r>
          </w:p>
          <w:p w14:paraId="5FF50E53" w14:textId="77777777"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</w:p>
        </w:tc>
      </w:tr>
      <w:tr w:rsidR="00D85804" w:rsidRPr="00986D09" w14:paraId="70D97F3E" w14:textId="77777777" w:rsidTr="00013A09">
        <w:trPr>
          <w:trHeight w:val="450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4F81BD" w:fill="4F81BD"/>
            <w:noWrap/>
            <w:vAlign w:val="center"/>
            <w:hideMark/>
          </w:tcPr>
          <w:p w14:paraId="69FED90C" w14:textId="77777777"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Reported by</w:t>
            </w:r>
          </w:p>
        </w:tc>
      </w:tr>
      <w:tr w:rsidR="00D85804" w:rsidRPr="00986D09" w14:paraId="13CE668C" w14:textId="77777777" w:rsidTr="00013A09">
        <w:trPr>
          <w:trHeight w:val="514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2F35E37" w14:textId="77777777"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AP Provider name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14:paraId="2D724504" w14:textId="77777777"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14:paraId="01090892" w14:textId="77777777" w:rsidTr="00013A09">
        <w:trPr>
          <w:trHeight w:val="517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040D642" w14:textId="77777777"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Contact person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14:paraId="0268942C" w14:textId="77777777"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14:paraId="09B62515" w14:textId="77777777" w:rsidTr="00013A09">
        <w:trPr>
          <w:trHeight w:val="537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29A7F70" w14:textId="77777777"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Contact phone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14:paraId="0C17D795" w14:textId="77777777"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14:paraId="7D1ACDF6" w14:textId="77777777" w:rsidTr="00013A09">
        <w:trPr>
          <w:trHeight w:val="270"/>
        </w:trPr>
        <w:tc>
          <w:tcPr>
            <w:tcW w:w="9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941B7" w14:textId="77777777" w:rsidR="00D85804" w:rsidRPr="00986D09" w:rsidRDefault="00D85804" w:rsidP="008F2281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 </w:t>
            </w:r>
          </w:p>
        </w:tc>
      </w:tr>
      <w:tr w:rsidR="00D85804" w:rsidRPr="00986D09" w14:paraId="598EAF7E" w14:textId="77777777" w:rsidTr="00013A09">
        <w:trPr>
          <w:trHeight w:val="450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4F81BD" w:fill="4F81BD"/>
            <w:noWrap/>
            <w:vAlign w:val="center"/>
            <w:hideMark/>
          </w:tcPr>
          <w:p w14:paraId="085C5753" w14:textId="77777777"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Reporting period</w:t>
            </w:r>
          </w:p>
        </w:tc>
      </w:tr>
      <w:tr w:rsidR="00D85804" w:rsidRPr="00986D09" w14:paraId="2B6073CA" w14:textId="77777777" w:rsidTr="00013A09">
        <w:trPr>
          <w:trHeight w:val="574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14:paraId="51EF5248" w14:textId="77777777"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Month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14:paraId="6534885E" w14:textId="77777777"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14:paraId="6C3DE0F4" w14:textId="77777777" w:rsidTr="00013A09">
        <w:trPr>
          <w:trHeight w:val="270"/>
        </w:trPr>
        <w:tc>
          <w:tcPr>
            <w:tcW w:w="9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6C69A" w14:textId="77777777" w:rsidR="00D85804" w:rsidRPr="00986D09" w:rsidRDefault="00D85804" w:rsidP="008F2281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 </w:t>
            </w:r>
          </w:p>
        </w:tc>
      </w:tr>
      <w:tr w:rsidR="009A3EF7" w:rsidRPr="00986D09" w14:paraId="1E9B0D39" w14:textId="77777777" w:rsidTr="00013A09">
        <w:trPr>
          <w:trHeight w:val="450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4F81BD" w:fill="4F81BD"/>
            <w:noWrap/>
            <w:vAlign w:val="center"/>
            <w:hideMark/>
          </w:tcPr>
          <w:p w14:paraId="1CEBD6C5" w14:textId="77777777" w:rsidR="009A3EF7" w:rsidRPr="00986D09" w:rsidRDefault="009A3EF7" w:rsidP="00B67121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Report Data</w:t>
            </w:r>
          </w:p>
        </w:tc>
      </w:tr>
      <w:tr w:rsidR="009A3EF7" w:rsidRPr="00986D09" w14:paraId="728262D5" w14:textId="77777777" w:rsidTr="00013A09">
        <w:trPr>
          <w:trHeight w:val="609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14:paraId="3D570C63" w14:textId="77777777" w:rsidR="009A3EF7" w:rsidRPr="00986D09" w:rsidRDefault="009A3EF7" w:rsidP="00B67121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Numbers of effective senders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14:paraId="4F831325" w14:textId="77777777" w:rsidR="009A3EF7" w:rsidRPr="00986D09" w:rsidRDefault="009A3EF7" w:rsidP="00B67121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101B3D" w:rsidRPr="00986D09" w14:paraId="6AF61A91" w14:textId="77777777" w:rsidTr="00101B3D">
        <w:trPr>
          <w:trHeight w:val="465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vAlign w:val="center"/>
          </w:tcPr>
          <w:p w14:paraId="0F1670E8" w14:textId="77777777" w:rsidR="00101B3D" w:rsidRPr="00986D09" w:rsidRDefault="00101B3D" w:rsidP="00101B3D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Volumes by document type</w:t>
            </w:r>
          </w:p>
        </w:tc>
      </w:tr>
      <w:tr w:rsidR="00D85804" w:rsidRPr="00986D09" w14:paraId="1EDE465F" w14:textId="77777777" w:rsidTr="00EA58EA">
        <w:trPr>
          <w:trHeight w:val="465"/>
        </w:trPr>
        <w:tc>
          <w:tcPr>
            <w:tcW w:w="3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F81BD" w:fill="92D050"/>
            <w:noWrap/>
            <w:vAlign w:val="center"/>
            <w:hideMark/>
          </w:tcPr>
          <w:p w14:paraId="7E6625E8" w14:textId="77777777" w:rsidR="00D85804" w:rsidRPr="00624A5E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Document Type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</w:tcPr>
          <w:p w14:paraId="2FC93197" w14:textId="77777777" w:rsidR="00D85804" w:rsidRPr="00624A5E" w:rsidRDefault="00013A09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Document type ID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  <w:noWrap/>
            <w:vAlign w:val="center"/>
            <w:hideMark/>
          </w:tcPr>
          <w:p w14:paraId="54802E85" w14:textId="77777777" w:rsidR="00D85804" w:rsidRPr="00624A5E" w:rsidRDefault="00D85804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Sent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F81BD" w:fill="92D050"/>
            <w:noWrap/>
            <w:vAlign w:val="center"/>
            <w:hideMark/>
          </w:tcPr>
          <w:p w14:paraId="548574CA" w14:textId="77777777" w:rsidR="00D85804" w:rsidRPr="00624A5E" w:rsidRDefault="00D85804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Received</w:t>
            </w:r>
          </w:p>
        </w:tc>
      </w:tr>
      <w:tr w:rsidR="00D85804" w:rsidRPr="00986D09" w14:paraId="350306D8" w14:textId="77777777" w:rsidTr="00EA58EA">
        <w:trPr>
          <w:trHeight w:val="560"/>
        </w:trPr>
        <w:tc>
          <w:tcPr>
            <w:tcW w:w="3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3E6DF2" w14:textId="77777777" w:rsidR="00D85804" w:rsidRPr="00C5101D" w:rsidRDefault="00D85804" w:rsidP="00A87994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Invoice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14:paraId="060CC90A" w14:textId="77777777"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380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  <w:hideMark/>
          </w:tcPr>
          <w:p w14:paraId="33893C3B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  <w:hideMark/>
          </w:tcPr>
          <w:p w14:paraId="32D874BB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14:paraId="16E0927A" w14:textId="77777777" w:rsidTr="00EA58EA">
        <w:trPr>
          <w:trHeight w:val="576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02A6F4C" w14:textId="77777777" w:rsidR="00D85804" w:rsidRPr="00C5101D" w:rsidRDefault="00D85804" w:rsidP="00A87994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Self-Billing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6FCA6DB" w14:textId="77777777"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389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2599D6C8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9D18B7A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14:paraId="063E0A4E" w14:textId="77777777" w:rsidTr="00EA58EA">
        <w:trPr>
          <w:trHeight w:val="559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0600CEA" w14:textId="77777777"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Credit Note: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14:paraId="3FDC487F" w14:textId="77777777"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381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14:paraId="00D601AA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14:paraId="2D0A7BD9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  <w:tr w:rsidR="00D85804" w:rsidRPr="00986D09" w14:paraId="6D39BD86" w14:textId="77777777" w:rsidTr="00EA58EA">
        <w:trPr>
          <w:trHeight w:val="559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51E027B" w14:textId="77777777"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Self-Billing Credit Note: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14:paraId="3B51E3FD" w14:textId="77777777"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261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14:paraId="4FA4450D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14:paraId="6BF9E7AD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  <w:tr w:rsidR="00D85804" w:rsidRPr="00986D09" w14:paraId="3CA8CDC1" w14:textId="77777777" w:rsidTr="00EA58EA">
        <w:trPr>
          <w:trHeight w:val="405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14:paraId="5B28AA40" w14:textId="77777777" w:rsidR="00D85804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</w:p>
          <w:p w14:paraId="42183ABB" w14:textId="77777777"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E726E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&lt;Add further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rows</w:t>
            </w:r>
            <w:r w:rsidRPr="00E726E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as needed&gt;</w:t>
            </w:r>
          </w:p>
          <w:p w14:paraId="3691FDD6" w14:textId="77777777"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9C3D5C8" w14:textId="77777777" w:rsidR="00D85804" w:rsidRPr="00986D09" w:rsidRDefault="00D85804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14:paraId="08ED27BC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14:paraId="0D1A151E" w14:textId="77777777"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</w:tbl>
    <w:p w14:paraId="32EA453F" w14:textId="77777777" w:rsidR="00F21E3A" w:rsidRDefault="00F21E3A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</w:p>
    <w:p w14:paraId="606F5D73" w14:textId="77777777" w:rsidR="00F21E3A" w:rsidRDefault="00F21E3A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rPr>
          <w:rFonts w:ascii="Arial" w:eastAsiaTheme="majorEastAsia" w:hAnsi="Arial" w:cstheme="majorBidi"/>
          <w:b/>
          <w:bCs/>
          <w:iCs/>
          <w:sz w:val="26"/>
        </w:rPr>
        <w:br w:type="page"/>
      </w:r>
    </w:p>
    <w:p w14:paraId="2B60DD45" w14:textId="77777777" w:rsidR="00C6511F" w:rsidRPr="00701E1F" w:rsidRDefault="00701E1F" w:rsidP="004C0277">
      <w:pPr>
        <w:pStyle w:val="Heading4"/>
      </w:pPr>
      <w:r w:rsidRPr="00701E1F">
        <w:t>Version history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73"/>
        <w:gridCol w:w="5242"/>
      </w:tblGrid>
      <w:tr w:rsidR="00701E1F" w:rsidRPr="00A862A8" w14:paraId="7F6C7B0B" w14:textId="77777777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156766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73" w:type="dxa"/>
          </w:tcPr>
          <w:p w14:paraId="562C8AE5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05D9610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14:paraId="4234CD4D" w14:textId="77777777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B960F5" w14:textId="77777777" w:rsidR="00701E1F" w:rsidRDefault="00701E1F" w:rsidP="00701E1F">
            <w:pPr>
              <w:pStyle w:val="Tabletext"/>
            </w:pPr>
            <w:r>
              <w:t>1.0</w:t>
            </w:r>
          </w:p>
        </w:tc>
        <w:tc>
          <w:tcPr>
            <w:tcW w:w="2273" w:type="dxa"/>
          </w:tcPr>
          <w:p w14:paraId="05C9A2E6" w14:textId="77777777" w:rsidR="00701E1F" w:rsidRPr="00A862A8" w:rsidRDefault="00BA2A5F" w:rsidP="005B0D49">
            <w:pPr>
              <w:pStyle w:val="Tabletext"/>
            </w:pPr>
            <w:r>
              <w:t>31</w:t>
            </w:r>
            <w:r w:rsidR="005B0D49">
              <w:t>/</w:t>
            </w:r>
            <w:r>
              <w:t>01</w:t>
            </w:r>
            <w:r w:rsidR="00494F4C">
              <w:t>/2020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237B09D4" w14:textId="77777777"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  <w:tr w:rsidR="000269E6" w:rsidRPr="00A862A8" w14:paraId="06057C8A" w14:textId="77777777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9222AF" w14:textId="11B65FB2" w:rsidR="000269E6" w:rsidRDefault="000269E6" w:rsidP="00701E1F">
            <w:pPr>
              <w:pStyle w:val="Tabletext"/>
            </w:pPr>
            <w:r>
              <w:t>1.1</w:t>
            </w:r>
          </w:p>
        </w:tc>
        <w:tc>
          <w:tcPr>
            <w:tcW w:w="2273" w:type="dxa"/>
          </w:tcPr>
          <w:p w14:paraId="0D499401" w14:textId="667CF06C" w:rsidR="000269E6" w:rsidRDefault="000269E6" w:rsidP="005B0D49">
            <w:pPr>
              <w:pStyle w:val="Tabletext"/>
            </w:pPr>
            <w:r>
              <w:t>31/01/2021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5ABFAABA" w14:textId="33C368CE" w:rsidR="000269E6" w:rsidRDefault="000269E6" w:rsidP="00AE0E98">
            <w:pPr>
              <w:pStyle w:val="Tabletext"/>
            </w:pPr>
            <w:r>
              <w:t xml:space="preserve">Update to clarify effective senders are </w:t>
            </w:r>
            <w:r w:rsidR="00277A91">
              <w:t>to be reported by the sending AP</w:t>
            </w:r>
            <w:r w:rsidR="00406541">
              <w:t xml:space="preserve"> only</w:t>
            </w:r>
          </w:p>
        </w:tc>
      </w:tr>
    </w:tbl>
    <w:p w14:paraId="7EB4E127" w14:textId="77777777" w:rsidR="00380CB9" w:rsidRDefault="00380CB9" w:rsidP="00CC7C44"/>
    <w:sectPr w:rsidR="00380CB9" w:rsidSect="00C5101D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37C7F" w14:textId="77777777" w:rsidR="0011484E" w:rsidRDefault="0011484E" w:rsidP="00B538D7">
      <w:r>
        <w:separator/>
      </w:r>
    </w:p>
  </w:endnote>
  <w:endnote w:type="continuationSeparator" w:id="0">
    <w:p w14:paraId="74635F6C" w14:textId="77777777" w:rsidR="0011484E" w:rsidRDefault="0011484E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46BF" w14:textId="77777777" w:rsidR="00AE0E98" w:rsidRDefault="0011484E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  <w:sdt>
      <w:sdtPr>
        <w:rPr>
          <w:rStyle w:val="Classification"/>
        </w:rPr>
        <w:alias w:val="DLM"/>
        <w:tag w:val=""/>
        <w:id w:val="722255799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E0E98" w:rsidRPr="0056745C">
          <w:rPr>
            <w:rStyle w:val="Classification"/>
          </w:rPr>
          <w:t>[DLM]</w:t>
        </w:r>
      </w:sdtContent>
    </w:sdt>
  </w:p>
  <w:p w14:paraId="6FBEC01C" w14:textId="0C9CBF2B" w:rsidR="00AE0E98" w:rsidRPr="002B0C38" w:rsidRDefault="0011484E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sdt>
      <w:sdtPr>
        <w:rPr>
          <w:rStyle w:val="Classification"/>
        </w:rPr>
        <w:alias w:val="Classification"/>
        <w:tag w:val=""/>
        <w:id w:val="-113379517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E0E98">
          <w:rPr>
            <w:rStyle w:val="Classification"/>
            <w:lang w:val="en-AU"/>
          </w:rPr>
          <w:t>UNCLASSIFIED</w:t>
        </w:r>
      </w:sdtContent>
    </w:sdt>
    <w:r w:rsidR="00AE0E98">
      <w:rPr>
        <w:rStyle w:val="Classification"/>
      </w:rPr>
      <w:t xml:space="preserve"> </w:t>
    </w:r>
    <w:r w:rsidR="00AE0E98" w:rsidRPr="0044347B">
      <w:rPr>
        <w:lang w:val="en-US"/>
      </w:rPr>
      <w:t xml:space="preserve"> </w:t>
    </w:r>
    <w:sdt>
      <w:sdtPr>
        <w:rPr>
          <w:lang w:val="en-US"/>
        </w:rPr>
        <w:alias w:val="Internal/External"/>
        <w:tag w:val="Internal/External"/>
        <w:id w:val="1830472434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546051">
          <w:rPr>
            <w:lang w:val="en-US"/>
          </w:rPr>
          <w:t>External</w:t>
        </w:r>
      </w:sdtContent>
    </w:sdt>
    <w:r w:rsidR="00AE0E98">
      <w:rPr>
        <w:lang w:val="en-US"/>
      </w:rPr>
      <w:tab/>
    </w:r>
    <w:r w:rsidR="00AE0E98" w:rsidRPr="00F67130">
      <w:rPr>
        <w:noProof/>
        <w:sz w:val="20"/>
        <w:lang w:val="en-US"/>
      </w:rPr>
      <w:fldChar w:fldCharType="begin"/>
    </w:r>
    <w:r w:rsidR="00AE0E98" w:rsidRPr="00F67130">
      <w:rPr>
        <w:noProof/>
        <w:sz w:val="20"/>
        <w:lang w:val="en-US"/>
      </w:rPr>
      <w:instrText xml:space="preserve"> </w:instrText>
    </w:r>
    <w:r w:rsidR="00AE0E98">
      <w:rPr>
        <w:noProof/>
        <w:sz w:val="20"/>
        <w:lang w:val="en-US"/>
      </w:rPr>
      <w:instrText>PAGE</w:instrText>
    </w:r>
    <w:r w:rsidR="00AE0E98" w:rsidRPr="00F67130">
      <w:rPr>
        <w:noProof/>
        <w:sz w:val="20"/>
        <w:lang w:val="en-US"/>
      </w:rPr>
      <w:instrText xml:space="preserve">   \* MERGEFORMAT </w:instrText>
    </w:r>
    <w:r w:rsidR="00AE0E98" w:rsidRPr="00F67130">
      <w:rPr>
        <w:noProof/>
        <w:sz w:val="20"/>
        <w:lang w:val="en-US"/>
      </w:rPr>
      <w:fldChar w:fldCharType="separate"/>
    </w:r>
    <w:r w:rsidR="00F13FF4" w:rsidRPr="00F13FF4">
      <w:rPr>
        <w:caps w:val="0"/>
        <w:noProof/>
        <w:sz w:val="20"/>
        <w:lang w:val="en-US"/>
      </w:rPr>
      <w:t>8</w:t>
    </w:r>
    <w:r w:rsidR="00AE0E98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4470" w14:textId="581A92E9" w:rsidR="00AE0E98" w:rsidRPr="002B0C38" w:rsidRDefault="00AE0E98" w:rsidP="00DF5A0D">
    <w:pPr>
      <w:pStyle w:val="Footer"/>
      <w:tabs>
        <w:tab w:val="clear" w:pos="4513"/>
        <w:tab w:val="clear" w:pos="9026"/>
        <w:tab w:val="right" w:pos="9923"/>
      </w:tabs>
      <w:ind w:left="0"/>
      <w:rPr>
        <w:lang w:val="en-US"/>
      </w:rPr>
    </w:pPr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 w:rsidRPr="00F67130">
      <w:rPr>
        <w:noProof/>
        <w:sz w:val="20"/>
        <w:lang w:val="en-US"/>
      </w:rPr>
      <w:instrText xml:space="preserve"> </w:instrText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="00F13FF4" w:rsidRPr="00F13FF4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07AE1" w14:textId="77777777" w:rsidR="0011484E" w:rsidRDefault="0011484E" w:rsidP="00B538D7">
      <w:r>
        <w:separator/>
      </w:r>
    </w:p>
  </w:footnote>
  <w:footnote w:type="continuationSeparator" w:id="0">
    <w:p w14:paraId="70EDD5BB" w14:textId="77777777" w:rsidR="0011484E" w:rsidRDefault="0011484E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AB9F7" w14:textId="77777777" w:rsidR="00AE0E98" w:rsidRDefault="0011484E" w:rsidP="00C23038">
    <w:pPr>
      <w:pStyle w:val="ClassificationInfo"/>
      <w:rPr>
        <w:rStyle w:val="ClassificationBody"/>
      </w:rPr>
    </w:pPr>
    <w:sdt>
      <w:sdtPr>
        <w:rPr>
          <w:rStyle w:val="ClassificationBody"/>
        </w:rPr>
        <w:alias w:val="Classification"/>
        <w:tag w:val=""/>
        <w:id w:val="-167618435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E0E98">
          <w:rPr>
            <w:rStyle w:val="ClassificationBody"/>
          </w:rPr>
          <w:t>UNCLASSIFIED</w:t>
        </w:r>
      </w:sdtContent>
    </w:sdt>
  </w:p>
  <w:p w14:paraId="7A9D2380" w14:textId="77777777" w:rsidR="00AE0E98" w:rsidRPr="00EB0912" w:rsidRDefault="0011484E" w:rsidP="00C23038">
    <w:pPr>
      <w:pStyle w:val="ClassificationInfo"/>
      <w:rPr>
        <w:color w:val="auto"/>
      </w:rPr>
    </w:pPr>
    <w:sdt>
      <w:sdtPr>
        <w:rPr>
          <w:rStyle w:val="ClassificationBody"/>
          <w:color w:val="auto"/>
        </w:rPr>
        <w:alias w:val="DLM"/>
        <w:tag w:val=""/>
        <w:id w:val="-1792819443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E0E98">
          <w:rPr>
            <w:rStyle w:val="ClassificationBody"/>
            <w:color w:val="auto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0007C" w14:textId="77777777" w:rsidR="00AE0E98" w:rsidRDefault="00CC4A97" w:rsidP="004F244C">
    <w:pPr>
      <w:pStyle w:val="Header"/>
      <w:spacing w:after="2640"/>
    </w:pPr>
    <w:r>
      <w:rPr>
        <w:noProof/>
        <w:lang w:val="en-NZ" w:eastAsia="en-NZ"/>
      </w:rPr>
      <w:drawing>
        <wp:anchor distT="0" distB="0" distL="114300" distR="114300" simplePos="0" relativeHeight="251658240" behindDoc="0" locked="0" layoutInCell="1" allowOverlap="1" wp14:anchorId="46FD714E" wp14:editId="03F08D70">
          <wp:simplePos x="0" y="0"/>
          <wp:positionH relativeFrom="column">
            <wp:posOffset>3801745</wp:posOffset>
          </wp:positionH>
          <wp:positionV relativeFrom="paragraph">
            <wp:posOffset>288893</wp:posOffset>
          </wp:positionV>
          <wp:extent cx="2188845" cy="582295"/>
          <wp:effectExtent l="0" t="0" r="1905" b="0"/>
          <wp:wrapNone/>
          <wp:docPr id="9" name="Picture 9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E98">
      <w:rPr>
        <w:noProof/>
        <w:lang w:val="en-NZ" w:eastAsia="en-NZ"/>
      </w:rPr>
      <w:drawing>
        <wp:anchor distT="0" distB="0" distL="114300" distR="114300" simplePos="0" relativeHeight="251657216" behindDoc="0" locked="0" layoutInCell="1" allowOverlap="1" wp14:anchorId="3E6EBBD5" wp14:editId="3928B26C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7" name="Picture 7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E98" w:rsidRPr="00677B28">
      <w:rPr>
        <w:noProof/>
        <w:color w:val="auto"/>
        <w:lang w:val="en-NZ" w:eastAsia="en-NZ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9519D1E" wp14:editId="7B057777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4000" cy="1080000"/>
              <wp:effectExtent l="0" t="0" r="762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225A2C" id="Rectangle 4" o:spid="_x0000_s1026" style="position:absolute;margin-left:22.5pt;margin-top:22.5pt;width:549.9pt;height:8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8A2"/>
    <w:multiLevelType w:val="hybridMultilevel"/>
    <w:tmpl w:val="448E8C86"/>
    <w:lvl w:ilvl="0" w:tplc="FF645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441F36"/>
    <w:multiLevelType w:val="hybridMultilevel"/>
    <w:tmpl w:val="1C344F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60F0C"/>
    <w:multiLevelType w:val="hybridMultilevel"/>
    <w:tmpl w:val="0764FD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839E2"/>
    <w:multiLevelType w:val="hybridMultilevel"/>
    <w:tmpl w:val="B3DCA3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168DD"/>
    <w:multiLevelType w:val="hybridMultilevel"/>
    <w:tmpl w:val="5A142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2F8D"/>
    <w:multiLevelType w:val="hybridMultilevel"/>
    <w:tmpl w:val="DC82F8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680596"/>
    <w:multiLevelType w:val="hybridMultilevel"/>
    <w:tmpl w:val="739C8E64"/>
    <w:lvl w:ilvl="0" w:tplc="2C86797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5343A1"/>
    <w:multiLevelType w:val="hybridMultilevel"/>
    <w:tmpl w:val="88966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C4145"/>
    <w:multiLevelType w:val="hybridMultilevel"/>
    <w:tmpl w:val="540825D0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E0909A5"/>
    <w:multiLevelType w:val="hybridMultilevel"/>
    <w:tmpl w:val="47C6E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5294"/>
    <w:multiLevelType w:val="hybridMultilevel"/>
    <w:tmpl w:val="67663D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044780"/>
    <w:multiLevelType w:val="hybridMultilevel"/>
    <w:tmpl w:val="61AC88AA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CE5002E"/>
    <w:multiLevelType w:val="hybridMultilevel"/>
    <w:tmpl w:val="448E8C86"/>
    <w:lvl w:ilvl="0" w:tplc="FF645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3BC6A84"/>
    <w:multiLevelType w:val="hybridMultilevel"/>
    <w:tmpl w:val="448E8C86"/>
    <w:lvl w:ilvl="0" w:tplc="FF645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5" w15:restartNumberingAfterBreak="0">
    <w:nsid w:val="39830AD2"/>
    <w:multiLevelType w:val="hybridMultilevel"/>
    <w:tmpl w:val="87926A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8F613C"/>
    <w:multiLevelType w:val="hybridMultilevel"/>
    <w:tmpl w:val="EAEAA6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8F4B01"/>
    <w:multiLevelType w:val="hybridMultilevel"/>
    <w:tmpl w:val="3D182A8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C05E1"/>
    <w:multiLevelType w:val="hybridMultilevel"/>
    <w:tmpl w:val="415E1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93846"/>
    <w:multiLevelType w:val="hybridMultilevel"/>
    <w:tmpl w:val="4A7CD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82045"/>
    <w:multiLevelType w:val="hybridMultilevel"/>
    <w:tmpl w:val="3FC600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34B93"/>
    <w:multiLevelType w:val="hybridMultilevel"/>
    <w:tmpl w:val="5FB412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D1169B"/>
    <w:multiLevelType w:val="hybridMultilevel"/>
    <w:tmpl w:val="39443D4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27B10"/>
    <w:multiLevelType w:val="hybridMultilevel"/>
    <w:tmpl w:val="E084BCC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25" w15:restartNumberingAfterBreak="0">
    <w:nsid w:val="5AF10B33"/>
    <w:multiLevelType w:val="hybridMultilevel"/>
    <w:tmpl w:val="89DA07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9F0F71"/>
    <w:multiLevelType w:val="hybridMultilevel"/>
    <w:tmpl w:val="410E1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96973"/>
    <w:multiLevelType w:val="hybridMultilevel"/>
    <w:tmpl w:val="5FB412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3208CE"/>
    <w:multiLevelType w:val="hybridMultilevel"/>
    <w:tmpl w:val="D22EB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43561"/>
    <w:multiLevelType w:val="hybridMultilevel"/>
    <w:tmpl w:val="0BC00C3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021566"/>
    <w:multiLevelType w:val="hybridMultilevel"/>
    <w:tmpl w:val="5FB412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24"/>
  </w:num>
  <w:num w:numId="3">
    <w:abstractNumId w:val="24"/>
  </w:num>
  <w:num w:numId="4">
    <w:abstractNumId w:val="31"/>
  </w:num>
  <w:num w:numId="5">
    <w:abstractNumId w:val="16"/>
  </w:num>
  <w:num w:numId="6">
    <w:abstractNumId w:val="25"/>
  </w:num>
  <w:num w:numId="7">
    <w:abstractNumId w:val="28"/>
  </w:num>
  <w:num w:numId="8">
    <w:abstractNumId w:val="10"/>
  </w:num>
  <w:num w:numId="9">
    <w:abstractNumId w:val="5"/>
  </w:num>
  <w:num w:numId="10">
    <w:abstractNumId w:val="12"/>
  </w:num>
  <w:num w:numId="11">
    <w:abstractNumId w:val="19"/>
  </w:num>
  <w:num w:numId="12">
    <w:abstractNumId w:val="13"/>
  </w:num>
  <w:num w:numId="13">
    <w:abstractNumId w:val="0"/>
  </w:num>
  <w:num w:numId="14">
    <w:abstractNumId w:val="3"/>
  </w:num>
  <w:num w:numId="15">
    <w:abstractNumId w:val="8"/>
  </w:num>
  <w:num w:numId="16">
    <w:abstractNumId w:val="30"/>
  </w:num>
  <w:num w:numId="17">
    <w:abstractNumId w:val="21"/>
  </w:num>
  <w:num w:numId="18">
    <w:abstractNumId w:val="15"/>
  </w:num>
  <w:num w:numId="19">
    <w:abstractNumId w:val="23"/>
  </w:num>
  <w:num w:numId="20">
    <w:abstractNumId w:val="27"/>
  </w:num>
  <w:num w:numId="21">
    <w:abstractNumId w:val="2"/>
  </w:num>
  <w:num w:numId="22">
    <w:abstractNumId w:val="1"/>
  </w:num>
  <w:num w:numId="23">
    <w:abstractNumId w:val="11"/>
  </w:num>
  <w:num w:numId="24">
    <w:abstractNumId w:val="9"/>
  </w:num>
  <w:num w:numId="25">
    <w:abstractNumId w:val="6"/>
  </w:num>
  <w:num w:numId="26">
    <w:abstractNumId w:val="26"/>
  </w:num>
  <w:num w:numId="27">
    <w:abstractNumId w:val="29"/>
  </w:num>
  <w:num w:numId="28">
    <w:abstractNumId w:val="20"/>
  </w:num>
  <w:num w:numId="29">
    <w:abstractNumId w:val="18"/>
  </w:num>
  <w:num w:numId="30">
    <w:abstractNumId w:val="7"/>
  </w:num>
  <w:num w:numId="31">
    <w:abstractNumId w:val="17"/>
  </w:num>
  <w:num w:numId="32">
    <w:abstractNumId w:val="4"/>
  </w:num>
  <w:num w:numId="33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3D"/>
    <w:rsid w:val="00000B16"/>
    <w:rsid w:val="00013A09"/>
    <w:rsid w:val="00015AE4"/>
    <w:rsid w:val="000221BE"/>
    <w:rsid w:val="00022F36"/>
    <w:rsid w:val="000269E6"/>
    <w:rsid w:val="000308CA"/>
    <w:rsid w:val="00031353"/>
    <w:rsid w:val="00031D41"/>
    <w:rsid w:val="00033485"/>
    <w:rsid w:val="00037AE8"/>
    <w:rsid w:val="00037D78"/>
    <w:rsid w:val="00042FF8"/>
    <w:rsid w:val="0005052C"/>
    <w:rsid w:val="00051586"/>
    <w:rsid w:val="000628ED"/>
    <w:rsid w:val="00066507"/>
    <w:rsid w:val="00087919"/>
    <w:rsid w:val="0009005F"/>
    <w:rsid w:val="00090FDB"/>
    <w:rsid w:val="000950A9"/>
    <w:rsid w:val="00097C3B"/>
    <w:rsid w:val="000B3331"/>
    <w:rsid w:val="000B6C00"/>
    <w:rsid w:val="000C7D36"/>
    <w:rsid w:val="000E0D2F"/>
    <w:rsid w:val="000E1D48"/>
    <w:rsid w:val="000E533A"/>
    <w:rsid w:val="000F148D"/>
    <w:rsid w:val="000F1CB2"/>
    <w:rsid w:val="000F28B8"/>
    <w:rsid w:val="000F2DB7"/>
    <w:rsid w:val="000F3766"/>
    <w:rsid w:val="00101B3D"/>
    <w:rsid w:val="0010233E"/>
    <w:rsid w:val="0010365A"/>
    <w:rsid w:val="00110561"/>
    <w:rsid w:val="00111F0C"/>
    <w:rsid w:val="001129C0"/>
    <w:rsid w:val="0011484E"/>
    <w:rsid w:val="001226CA"/>
    <w:rsid w:val="00127003"/>
    <w:rsid w:val="0013646F"/>
    <w:rsid w:val="00137F16"/>
    <w:rsid w:val="00145E2D"/>
    <w:rsid w:val="00150D53"/>
    <w:rsid w:val="00157BDF"/>
    <w:rsid w:val="00175961"/>
    <w:rsid w:val="001763D4"/>
    <w:rsid w:val="00181967"/>
    <w:rsid w:val="00182778"/>
    <w:rsid w:val="001847BB"/>
    <w:rsid w:val="00185A8C"/>
    <w:rsid w:val="00185C92"/>
    <w:rsid w:val="0019254F"/>
    <w:rsid w:val="001968B4"/>
    <w:rsid w:val="001A2C52"/>
    <w:rsid w:val="001A4DDA"/>
    <w:rsid w:val="001B1C2D"/>
    <w:rsid w:val="001C53CE"/>
    <w:rsid w:val="001D0E18"/>
    <w:rsid w:val="001D5459"/>
    <w:rsid w:val="001D6908"/>
    <w:rsid w:val="001E66CE"/>
    <w:rsid w:val="001F2FC5"/>
    <w:rsid w:val="0020357D"/>
    <w:rsid w:val="00206308"/>
    <w:rsid w:val="002126A7"/>
    <w:rsid w:val="00217701"/>
    <w:rsid w:val="00221DC2"/>
    <w:rsid w:val="0023407E"/>
    <w:rsid w:val="0024029D"/>
    <w:rsid w:val="0025016C"/>
    <w:rsid w:val="00254A90"/>
    <w:rsid w:val="002569AC"/>
    <w:rsid w:val="002573D5"/>
    <w:rsid w:val="002608D8"/>
    <w:rsid w:val="00266F56"/>
    <w:rsid w:val="002678A1"/>
    <w:rsid w:val="00277A91"/>
    <w:rsid w:val="00282773"/>
    <w:rsid w:val="00283BB2"/>
    <w:rsid w:val="00284962"/>
    <w:rsid w:val="00296FFB"/>
    <w:rsid w:val="002A3081"/>
    <w:rsid w:val="002A41E1"/>
    <w:rsid w:val="002A4919"/>
    <w:rsid w:val="002A5D36"/>
    <w:rsid w:val="002A6CC9"/>
    <w:rsid w:val="002B0C38"/>
    <w:rsid w:val="002B0C63"/>
    <w:rsid w:val="002B6574"/>
    <w:rsid w:val="002C2A8E"/>
    <w:rsid w:val="002C70A1"/>
    <w:rsid w:val="002E1AE8"/>
    <w:rsid w:val="002E345A"/>
    <w:rsid w:val="002E54C6"/>
    <w:rsid w:val="002F55D0"/>
    <w:rsid w:val="002F7D3C"/>
    <w:rsid w:val="00300CCA"/>
    <w:rsid w:val="00302A72"/>
    <w:rsid w:val="00303E65"/>
    <w:rsid w:val="003103E2"/>
    <w:rsid w:val="003131AB"/>
    <w:rsid w:val="00317A33"/>
    <w:rsid w:val="003217BE"/>
    <w:rsid w:val="0032539E"/>
    <w:rsid w:val="00334A7F"/>
    <w:rsid w:val="003618DC"/>
    <w:rsid w:val="00366219"/>
    <w:rsid w:val="003669B2"/>
    <w:rsid w:val="00380CB9"/>
    <w:rsid w:val="003874E3"/>
    <w:rsid w:val="00393D87"/>
    <w:rsid w:val="00393DD9"/>
    <w:rsid w:val="00394DA1"/>
    <w:rsid w:val="003A1F0D"/>
    <w:rsid w:val="003A69A2"/>
    <w:rsid w:val="003B10F1"/>
    <w:rsid w:val="003B2DF3"/>
    <w:rsid w:val="003B7BB8"/>
    <w:rsid w:val="003C1490"/>
    <w:rsid w:val="003C4310"/>
    <w:rsid w:val="003D3B1D"/>
    <w:rsid w:val="003D5DBE"/>
    <w:rsid w:val="003D67FE"/>
    <w:rsid w:val="003D7250"/>
    <w:rsid w:val="003E525C"/>
    <w:rsid w:val="003E79F5"/>
    <w:rsid w:val="003F162C"/>
    <w:rsid w:val="003F47FB"/>
    <w:rsid w:val="00404841"/>
    <w:rsid w:val="00406541"/>
    <w:rsid w:val="00407638"/>
    <w:rsid w:val="00412059"/>
    <w:rsid w:val="00414AF3"/>
    <w:rsid w:val="00420E15"/>
    <w:rsid w:val="004223B1"/>
    <w:rsid w:val="00422E7C"/>
    <w:rsid w:val="00424787"/>
    <w:rsid w:val="00434C35"/>
    <w:rsid w:val="00440995"/>
    <w:rsid w:val="00440F3C"/>
    <w:rsid w:val="00441E79"/>
    <w:rsid w:val="00442B26"/>
    <w:rsid w:val="00455B30"/>
    <w:rsid w:val="00456D61"/>
    <w:rsid w:val="00457411"/>
    <w:rsid w:val="0046116C"/>
    <w:rsid w:val="004629C2"/>
    <w:rsid w:val="00463080"/>
    <w:rsid w:val="00463586"/>
    <w:rsid w:val="00465E2B"/>
    <w:rsid w:val="00480424"/>
    <w:rsid w:val="00483A58"/>
    <w:rsid w:val="00487CC2"/>
    <w:rsid w:val="00494F4C"/>
    <w:rsid w:val="00497A4E"/>
    <w:rsid w:val="004A5F71"/>
    <w:rsid w:val="004B35F2"/>
    <w:rsid w:val="004B49CA"/>
    <w:rsid w:val="004C0277"/>
    <w:rsid w:val="004C2310"/>
    <w:rsid w:val="004D3DE4"/>
    <w:rsid w:val="004D743D"/>
    <w:rsid w:val="004D7E0E"/>
    <w:rsid w:val="004D7F17"/>
    <w:rsid w:val="004E7F37"/>
    <w:rsid w:val="004F244C"/>
    <w:rsid w:val="005066D4"/>
    <w:rsid w:val="00510C6E"/>
    <w:rsid w:val="00522EE2"/>
    <w:rsid w:val="00523D41"/>
    <w:rsid w:val="005308AB"/>
    <w:rsid w:val="0054562C"/>
    <w:rsid w:val="00546051"/>
    <w:rsid w:val="0055292A"/>
    <w:rsid w:val="00556488"/>
    <w:rsid w:val="005617B6"/>
    <w:rsid w:val="00580570"/>
    <w:rsid w:val="0058150A"/>
    <w:rsid w:val="005818A7"/>
    <w:rsid w:val="0059552B"/>
    <w:rsid w:val="005B0D49"/>
    <w:rsid w:val="005B4C55"/>
    <w:rsid w:val="005B7FA7"/>
    <w:rsid w:val="005C46EA"/>
    <w:rsid w:val="005C4EF7"/>
    <w:rsid w:val="005C55BD"/>
    <w:rsid w:val="005C70D0"/>
    <w:rsid w:val="005E3976"/>
    <w:rsid w:val="005F5FFB"/>
    <w:rsid w:val="005F671D"/>
    <w:rsid w:val="006030BA"/>
    <w:rsid w:val="00603227"/>
    <w:rsid w:val="00607CA6"/>
    <w:rsid w:val="00614986"/>
    <w:rsid w:val="00616EBA"/>
    <w:rsid w:val="00617FB5"/>
    <w:rsid w:val="00621ECC"/>
    <w:rsid w:val="00624A5E"/>
    <w:rsid w:val="00626B43"/>
    <w:rsid w:val="00626FEB"/>
    <w:rsid w:val="00631F8F"/>
    <w:rsid w:val="00632C08"/>
    <w:rsid w:val="00634FBE"/>
    <w:rsid w:val="0063734E"/>
    <w:rsid w:val="00642EF1"/>
    <w:rsid w:val="0064519D"/>
    <w:rsid w:val="006467B9"/>
    <w:rsid w:val="006561D6"/>
    <w:rsid w:val="0065686C"/>
    <w:rsid w:val="0065797D"/>
    <w:rsid w:val="00662C2B"/>
    <w:rsid w:val="006648B4"/>
    <w:rsid w:val="0067074A"/>
    <w:rsid w:val="006728EE"/>
    <w:rsid w:val="00672994"/>
    <w:rsid w:val="006739A4"/>
    <w:rsid w:val="00677760"/>
    <w:rsid w:val="00677B28"/>
    <w:rsid w:val="006902F1"/>
    <w:rsid w:val="0069163C"/>
    <w:rsid w:val="006A1F1A"/>
    <w:rsid w:val="006A25FD"/>
    <w:rsid w:val="006A330B"/>
    <w:rsid w:val="006A3695"/>
    <w:rsid w:val="006A7A8A"/>
    <w:rsid w:val="006B0536"/>
    <w:rsid w:val="006B07E4"/>
    <w:rsid w:val="006B4AA3"/>
    <w:rsid w:val="006B6846"/>
    <w:rsid w:val="006C189E"/>
    <w:rsid w:val="006C2CE5"/>
    <w:rsid w:val="006D61D5"/>
    <w:rsid w:val="006F402B"/>
    <w:rsid w:val="006F4712"/>
    <w:rsid w:val="006F5536"/>
    <w:rsid w:val="006F7655"/>
    <w:rsid w:val="007008E2"/>
    <w:rsid w:val="0070166C"/>
    <w:rsid w:val="00701E1F"/>
    <w:rsid w:val="00702F50"/>
    <w:rsid w:val="0070599F"/>
    <w:rsid w:val="00710CFC"/>
    <w:rsid w:val="00710DBB"/>
    <w:rsid w:val="007118CC"/>
    <w:rsid w:val="007134F2"/>
    <w:rsid w:val="00727C0C"/>
    <w:rsid w:val="00730D6C"/>
    <w:rsid w:val="00737638"/>
    <w:rsid w:val="00752C6B"/>
    <w:rsid w:val="0076336C"/>
    <w:rsid w:val="0076535B"/>
    <w:rsid w:val="00767996"/>
    <w:rsid w:val="007707D9"/>
    <w:rsid w:val="00776468"/>
    <w:rsid w:val="007774A0"/>
    <w:rsid w:val="00777FBB"/>
    <w:rsid w:val="007843E0"/>
    <w:rsid w:val="007B30BB"/>
    <w:rsid w:val="007C48AF"/>
    <w:rsid w:val="007C4D76"/>
    <w:rsid w:val="007C687F"/>
    <w:rsid w:val="007D2393"/>
    <w:rsid w:val="007D2BDE"/>
    <w:rsid w:val="007E3229"/>
    <w:rsid w:val="007F6B1B"/>
    <w:rsid w:val="007F7E63"/>
    <w:rsid w:val="00802A3B"/>
    <w:rsid w:val="00820F20"/>
    <w:rsid w:val="0082141A"/>
    <w:rsid w:val="008247A9"/>
    <w:rsid w:val="00825754"/>
    <w:rsid w:val="00832FF5"/>
    <w:rsid w:val="00833320"/>
    <w:rsid w:val="0083647E"/>
    <w:rsid w:val="00842EF8"/>
    <w:rsid w:val="00844C2D"/>
    <w:rsid w:val="0085070E"/>
    <w:rsid w:val="00850A78"/>
    <w:rsid w:val="00853014"/>
    <w:rsid w:val="008633B3"/>
    <w:rsid w:val="00867266"/>
    <w:rsid w:val="00877924"/>
    <w:rsid w:val="0088440A"/>
    <w:rsid w:val="00893AB1"/>
    <w:rsid w:val="008A1C28"/>
    <w:rsid w:val="008A387B"/>
    <w:rsid w:val="008A434D"/>
    <w:rsid w:val="008B1644"/>
    <w:rsid w:val="008B1A29"/>
    <w:rsid w:val="008C0196"/>
    <w:rsid w:val="008C0481"/>
    <w:rsid w:val="008C76C8"/>
    <w:rsid w:val="008D1BD1"/>
    <w:rsid w:val="008D366D"/>
    <w:rsid w:val="008E1E86"/>
    <w:rsid w:val="008F2281"/>
    <w:rsid w:val="008F6353"/>
    <w:rsid w:val="008F6718"/>
    <w:rsid w:val="00904BC1"/>
    <w:rsid w:val="0090729C"/>
    <w:rsid w:val="00910425"/>
    <w:rsid w:val="0091689F"/>
    <w:rsid w:val="009250C0"/>
    <w:rsid w:val="00927DCE"/>
    <w:rsid w:val="009345F1"/>
    <w:rsid w:val="009401D2"/>
    <w:rsid w:val="009506B1"/>
    <w:rsid w:val="00954015"/>
    <w:rsid w:val="00961072"/>
    <w:rsid w:val="00965B71"/>
    <w:rsid w:val="009721A7"/>
    <w:rsid w:val="00972866"/>
    <w:rsid w:val="00973784"/>
    <w:rsid w:val="00982491"/>
    <w:rsid w:val="00986D09"/>
    <w:rsid w:val="00991A07"/>
    <w:rsid w:val="0099716A"/>
    <w:rsid w:val="00997F9E"/>
    <w:rsid w:val="009A1567"/>
    <w:rsid w:val="009A3EF7"/>
    <w:rsid w:val="009A5BCD"/>
    <w:rsid w:val="009A5E8E"/>
    <w:rsid w:val="009B22AA"/>
    <w:rsid w:val="009B438D"/>
    <w:rsid w:val="009B51E2"/>
    <w:rsid w:val="009B5815"/>
    <w:rsid w:val="009C3C39"/>
    <w:rsid w:val="009C4EFB"/>
    <w:rsid w:val="009D53DA"/>
    <w:rsid w:val="009E4BA1"/>
    <w:rsid w:val="009E4EFE"/>
    <w:rsid w:val="009E5843"/>
    <w:rsid w:val="009E6FAA"/>
    <w:rsid w:val="009E750F"/>
    <w:rsid w:val="009E7FE9"/>
    <w:rsid w:val="009F24A5"/>
    <w:rsid w:val="009F39CC"/>
    <w:rsid w:val="009F679A"/>
    <w:rsid w:val="00A04952"/>
    <w:rsid w:val="00A04D96"/>
    <w:rsid w:val="00A055C0"/>
    <w:rsid w:val="00A0629B"/>
    <w:rsid w:val="00A16F8B"/>
    <w:rsid w:val="00A246A6"/>
    <w:rsid w:val="00A26786"/>
    <w:rsid w:val="00A27F45"/>
    <w:rsid w:val="00A35A7F"/>
    <w:rsid w:val="00A40BA5"/>
    <w:rsid w:val="00A45056"/>
    <w:rsid w:val="00A46C6E"/>
    <w:rsid w:val="00A47D17"/>
    <w:rsid w:val="00A50969"/>
    <w:rsid w:val="00A60124"/>
    <w:rsid w:val="00A707DE"/>
    <w:rsid w:val="00A7487F"/>
    <w:rsid w:val="00A8217E"/>
    <w:rsid w:val="00A862A8"/>
    <w:rsid w:val="00A87320"/>
    <w:rsid w:val="00A874C3"/>
    <w:rsid w:val="00A87994"/>
    <w:rsid w:val="00A90D1B"/>
    <w:rsid w:val="00A97083"/>
    <w:rsid w:val="00AA1333"/>
    <w:rsid w:val="00AA2C6B"/>
    <w:rsid w:val="00AA3642"/>
    <w:rsid w:val="00AA5A8A"/>
    <w:rsid w:val="00AB42D7"/>
    <w:rsid w:val="00AB784E"/>
    <w:rsid w:val="00AC34B9"/>
    <w:rsid w:val="00AD700F"/>
    <w:rsid w:val="00AD74B1"/>
    <w:rsid w:val="00AE0E98"/>
    <w:rsid w:val="00AE1B67"/>
    <w:rsid w:val="00B06A46"/>
    <w:rsid w:val="00B274D1"/>
    <w:rsid w:val="00B312E7"/>
    <w:rsid w:val="00B4560D"/>
    <w:rsid w:val="00B46E57"/>
    <w:rsid w:val="00B4796B"/>
    <w:rsid w:val="00B47F9F"/>
    <w:rsid w:val="00B5090F"/>
    <w:rsid w:val="00B52F72"/>
    <w:rsid w:val="00B538D7"/>
    <w:rsid w:val="00B64B6D"/>
    <w:rsid w:val="00B65A64"/>
    <w:rsid w:val="00B670EF"/>
    <w:rsid w:val="00B81B92"/>
    <w:rsid w:val="00B846A8"/>
    <w:rsid w:val="00B84708"/>
    <w:rsid w:val="00B92D0E"/>
    <w:rsid w:val="00B92E50"/>
    <w:rsid w:val="00BA1D5C"/>
    <w:rsid w:val="00BA2A5F"/>
    <w:rsid w:val="00BA74A4"/>
    <w:rsid w:val="00BC093A"/>
    <w:rsid w:val="00BC0FF4"/>
    <w:rsid w:val="00BC2A9E"/>
    <w:rsid w:val="00BC4ACC"/>
    <w:rsid w:val="00BC58FD"/>
    <w:rsid w:val="00BE0D56"/>
    <w:rsid w:val="00BE3F03"/>
    <w:rsid w:val="00BE7F0F"/>
    <w:rsid w:val="00BF05A1"/>
    <w:rsid w:val="00BF19F1"/>
    <w:rsid w:val="00BF1BBB"/>
    <w:rsid w:val="00C1067D"/>
    <w:rsid w:val="00C16DFC"/>
    <w:rsid w:val="00C217A8"/>
    <w:rsid w:val="00C23038"/>
    <w:rsid w:val="00C43F9A"/>
    <w:rsid w:val="00C50CCA"/>
    <w:rsid w:val="00C5101D"/>
    <w:rsid w:val="00C51508"/>
    <w:rsid w:val="00C51BD5"/>
    <w:rsid w:val="00C52752"/>
    <w:rsid w:val="00C56DD2"/>
    <w:rsid w:val="00C56DD9"/>
    <w:rsid w:val="00C56F19"/>
    <w:rsid w:val="00C5720D"/>
    <w:rsid w:val="00C63F7C"/>
    <w:rsid w:val="00C6511F"/>
    <w:rsid w:val="00C65749"/>
    <w:rsid w:val="00C65CBB"/>
    <w:rsid w:val="00C71B13"/>
    <w:rsid w:val="00C71D75"/>
    <w:rsid w:val="00C871CF"/>
    <w:rsid w:val="00C95E8C"/>
    <w:rsid w:val="00CA00F9"/>
    <w:rsid w:val="00CB0EAD"/>
    <w:rsid w:val="00CC4A97"/>
    <w:rsid w:val="00CC5FA4"/>
    <w:rsid w:val="00CC7C44"/>
    <w:rsid w:val="00CD3BF9"/>
    <w:rsid w:val="00CD5925"/>
    <w:rsid w:val="00CD6C32"/>
    <w:rsid w:val="00CE29E5"/>
    <w:rsid w:val="00CE45A8"/>
    <w:rsid w:val="00CE557A"/>
    <w:rsid w:val="00CE58B3"/>
    <w:rsid w:val="00CF6D8D"/>
    <w:rsid w:val="00D05312"/>
    <w:rsid w:val="00D05442"/>
    <w:rsid w:val="00D07724"/>
    <w:rsid w:val="00D1410C"/>
    <w:rsid w:val="00D21ABC"/>
    <w:rsid w:val="00D33A42"/>
    <w:rsid w:val="00D500DA"/>
    <w:rsid w:val="00D54909"/>
    <w:rsid w:val="00D57F79"/>
    <w:rsid w:val="00D605C1"/>
    <w:rsid w:val="00D64A5A"/>
    <w:rsid w:val="00D66D37"/>
    <w:rsid w:val="00D72025"/>
    <w:rsid w:val="00D74A71"/>
    <w:rsid w:val="00D85804"/>
    <w:rsid w:val="00D878CE"/>
    <w:rsid w:val="00D904F0"/>
    <w:rsid w:val="00D91378"/>
    <w:rsid w:val="00DA6F5A"/>
    <w:rsid w:val="00DB379A"/>
    <w:rsid w:val="00DB3DCB"/>
    <w:rsid w:val="00DB4210"/>
    <w:rsid w:val="00DB530A"/>
    <w:rsid w:val="00DB5A5F"/>
    <w:rsid w:val="00DC48BB"/>
    <w:rsid w:val="00DD111A"/>
    <w:rsid w:val="00DD1408"/>
    <w:rsid w:val="00DD356D"/>
    <w:rsid w:val="00DD5D1F"/>
    <w:rsid w:val="00DD7F6E"/>
    <w:rsid w:val="00DE3CDF"/>
    <w:rsid w:val="00DE6919"/>
    <w:rsid w:val="00DF14FB"/>
    <w:rsid w:val="00DF5A0D"/>
    <w:rsid w:val="00E22D07"/>
    <w:rsid w:val="00E319B8"/>
    <w:rsid w:val="00E320F6"/>
    <w:rsid w:val="00E355A3"/>
    <w:rsid w:val="00E45C1C"/>
    <w:rsid w:val="00E47B22"/>
    <w:rsid w:val="00E50B97"/>
    <w:rsid w:val="00E5383D"/>
    <w:rsid w:val="00E546A3"/>
    <w:rsid w:val="00E613B2"/>
    <w:rsid w:val="00E726EC"/>
    <w:rsid w:val="00E7653D"/>
    <w:rsid w:val="00E80D87"/>
    <w:rsid w:val="00E8193C"/>
    <w:rsid w:val="00E81C61"/>
    <w:rsid w:val="00E84012"/>
    <w:rsid w:val="00E84332"/>
    <w:rsid w:val="00E86BD3"/>
    <w:rsid w:val="00E90B07"/>
    <w:rsid w:val="00E93D0C"/>
    <w:rsid w:val="00E9701D"/>
    <w:rsid w:val="00EA0724"/>
    <w:rsid w:val="00EA1E6E"/>
    <w:rsid w:val="00EA58EA"/>
    <w:rsid w:val="00EB55D5"/>
    <w:rsid w:val="00EB6414"/>
    <w:rsid w:val="00EC0281"/>
    <w:rsid w:val="00EC757F"/>
    <w:rsid w:val="00ED1173"/>
    <w:rsid w:val="00ED18F2"/>
    <w:rsid w:val="00EF0712"/>
    <w:rsid w:val="00EF7B3B"/>
    <w:rsid w:val="00F13FF4"/>
    <w:rsid w:val="00F21E3A"/>
    <w:rsid w:val="00F22A0C"/>
    <w:rsid w:val="00F22E0F"/>
    <w:rsid w:val="00F242B1"/>
    <w:rsid w:val="00F454C2"/>
    <w:rsid w:val="00F45685"/>
    <w:rsid w:val="00F52DD1"/>
    <w:rsid w:val="00F52F44"/>
    <w:rsid w:val="00F5341C"/>
    <w:rsid w:val="00F5650E"/>
    <w:rsid w:val="00F608E0"/>
    <w:rsid w:val="00F64A33"/>
    <w:rsid w:val="00F64D0E"/>
    <w:rsid w:val="00F65B59"/>
    <w:rsid w:val="00F66DE1"/>
    <w:rsid w:val="00F7752A"/>
    <w:rsid w:val="00F833E7"/>
    <w:rsid w:val="00F87A2E"/>
    <w:rsid w:val="00F914E5"/>
    <w:rsid w:val="00F92A19"/>
    <w:rsid w:val="00F92EEA"/>
    <w:rsid w:val="00FA0462"/>
    <w:rsid w:val="00FA5A7B"/>
    <w:rsid w:val="00FA7871"/>
    <w:rsid w:val="00FA7BB9"/>
    <w:rsid w:val="00FB0734"/>
    <w:rsid w:val="00FB3311"/>
    <w:rsid w:val="00FC1D4F"/>
    <w:rsid w:val="00FC7CAC"/>
    <w:rsid w:val="00FD2383"/>
    <w:rsid w:val="00FD3A33"/>
    <w:rsid w:val="00FE2BE2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DC78F"/>
  <w15:docId w15:val="{32C0696B-060D-400A-93F0-5D9859DA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4" w:unhideWhenUsed="1" w:qFormat="1"/>
    <w:lsdException w:name="heading 3" w:uiPriority="0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3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1B3D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4C0277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4C0277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296FFB"/>
    <w:pPr>
      <w:ind w:left="720"/>
      <w:contextualSpacing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A434D"/>
    <w:pPr>
      <w:widowControl w:val="0"/>
      <w:spacing w:before="0" w:line="240" w:lineRule="auto"/>
    </w:pPr>
    <w:rPr>
      <w:rFonts w:cstheme="minorBidi"/>
      <w:color w:val="auto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A5F"/>
    <w:rPr>
      <w:color w:val="605E5C"/>
      <w:shd w:val="clear" w:color="auto" w:fill="E1DFDD"/>
    </w:r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A46C6E"/>
    <w:rPr>
      <w:rFonts w:asciiTheme="minorHAnsi" w:hAnsiTheme="minorHAnsi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e-invoicing@ato.gov.au" TargetMode="External"/><Relationship Id="rId18" Type="http://schemas.openxmlformats.org/officeDocument/2006/relationships/hyperlink" Target="https://www.nzbn.govt.nz/using-the-nzbn/nzbn-services/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nzbn.govt.nz/using-the-nzbn/nzbn-services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br.business.gov.au/Tools/AbnLookup" TargetMode="External"/><Relationship Id="rId20" Type="http://schemas.openxmlformats.org/officeDocument/2006/relationships/hyperlink" Target="mailto:support@nzpeppol.govt.nz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abr.business.gov.au/Tools/WebServices" TargetMode="External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yperlink" Target="mailto:e-Invoicing@ato.gov.au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support@nzpeppol.govt.nz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ql2\Desktop\e-invoicing_Template_Report_A4_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5392DCBE15415E9AB93049E00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B04-87DC-4773-A082-49DC40F5933E}"/>
      </w:docPartPr>
      <w:docPartBody>
        <w:p w:rsidR="00420142" w:rsidRDefault="00420142">
          <w:pPr>
            <w:pStyle w:val="F15392DCBE15415E9AB93049E000179E"/>
          </w:pPr>
          <w:r w:rsidRPr="0055313B">
            <w:rPr>
              <w:rStyle w:val="Classification"/>
            </w:rPr>
            <w:t>[Classification]</w:t>
          </w:r>
        </w:p>
      </w:docPartBody>
    </w:docPart>
    <w:docPart>
      <w:docPartPr>
        <w:name w:val="D9DADFFC01F14929AAA408DA9758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E668-1FA6-40DF-B60F-8044CDB6C04E}"/>
      </w:docPartPr>
      <w:docPartBody>
        <w:p w:rsidR="00420142" w:rsidRDefault="00420142">
          <w:pPr>
            <w:pStyle w:val="D9DADFFC01F14929AAA408DA97587A05"/>
          </w:pPr>
          <w:r w:rsidRPr="0044347B">
            <w:rPr>
              <w:lang w:val="en-US"/>
            </w:rPr>
            <w:t>[Internal/External]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142"/>
    <w:rsid w:val="00110788"/>
    <w:rsid w:val="00134586"/>
    <w:rsid w:val="00420142"/>
    <w:rsid w:val="005065A6"/>
    <w:rsid w:val="006770A6"/>
    <w:rsid w:val="00706397"/>
    <w:rsid w:val="00B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oot xmlns="www.drdoc.com.au">
  <internalExternal>External</internalExternal>
</root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fbe8f2-534f-40de-947e-601f28edc0c1">FNW6PDPTEM6U-303466699-38</_dlc_DocId>
    <TaxCatchAll xmlns="32fbe8f2-534f-40de-947e-601f28edc0c1">
      <Value>1369</Value>
      <Value>150</Value>
    </TaxCatchAll>
    <_dlc_DocIdUrl xmlns="32fbe8f2-534f-40de-947e-601f28edc0c1">
      <Url>http://myato/Communications/_layouts/15/DocIdRedir.aspx?ID=FNW6PDPTEM6U-303466699-38</Url>
      <Description>FNW6PDPTEM6U-303466699-38</Description>
    </_dlc_DocIdUrl>
    <TaxKeywordTaxHTField xmlns="32fbe8f2-534f-40de-947e-601f28edc0c1">
      <Terms xmlns="http://schemas.microsoft.com/office/infopath/2007/PartnerControls"/>
    </TaxKeywordTaxHTField>
    <idb679395e064b8ca6ecefa08efcc15b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59cec208-9237-408c-936e-cc32bcf04ff1</TermId>
        </TermInfo>
      </Terms>
    </idb679395e064b8ca6ecefa08efcc15b>
    <PublishingExpirationDate xmlns="http://schemas.microsoft.com/sharepoint/v3" xsi:nil="true"/>
    <h027d188b65a4a02979d87d114e12e29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202907e3-b9e0-4f13-81ac-90573f7e4576</TermId>
        </TermInfo>
      </Terms>
    </h027d188b65a4a02979d87d114e12e29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C0729C2EA3439DAFE168BCD9F61F" ma:contentTypeVersion="8" ma:contentTypeDescription="Create a new document." ma:contentTypeScope="" ma:versionID="64c6b1303b20b7ba020785b926adc4c4">
  <xsd:schema xmlns:xsd="http://www.w3.org/2001/XMLSchema" xmlns:xs="http://www.w3.org/2001/XMLSchema" xmlns:p="http://schemas.microsoft.com/office/2006/metadata/properties" xmlns:ns1="http://schemas.microsoft.com/sharepoint/v3" xmlns:ns2="32fbe8f2-534f-40de-947e-601f28edc0c1" xmlns:ns3="68218b3e-2e7c-4c1e-bca2-dc370c1589f5" targetNamespace="http://schemas.microsoft.com/office/2006/metadata/properties" ma:root="true" ma:fieldsID="30935d22493480dcc836119476206008" ns1:_="" ns2:_="" ns3:_="">
    <xsd:import namespace="http://schemas.microsoft.com/sharepoint/v3"/>
    <xsd:import namespace="32fbe8f2-534f-40de-947e-601f28edc0c1"/>
    <xsd:import namespace="68218b3e-2e7c-4c1e-bca2-dc370c1589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h027d188b65a4a02979d87d114e12e29" minOccurs="0"/>
                <xsd:element ref="ns3:idb679395e064b8ca6ecefa08efcc1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e8f2-534f-40de-947e-601f28edc0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d3742e83-a686-4f13-83b5-cf7cb86061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55d261c9-c71c-4954-9a92-2c93b9a76382}" ma:internalName="TaxCatchAll" ma:showField="CatchAllData" ma:web="32fbe8f2-534f-40de-947e-601f28edc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b3e-2e7c-4c1e-bca2-dc370c1589f5" elementFormDefault="qualified">
    <xsd:import namespace="http://schemas.microsoft.com/office/2006/documentManagement/types"/>
    <xsd:import namespace="http://schemas.microsoft.com/office/infopath/2007/PartnerControls"/>
    <xsd:element name="h027d188b65a4a02979d87d114e12e29" ma:index="17" nillable="true" ma:taxonomy="true" ma:internalName="h027d188b65a4a02979d87d114e12e29" ma:taxonomyFieldName="Topic" ma:displayName="Topic" ma:default="" ma:fieldId="{1027d188-b65a-4a02-979d-87d114e12e29}" ma:taxonomyMulti="true" ma:sspId="d3742e83-a686-4f13-83b5-cf7cb8606158" ma:termSetId="ae095cfb-cc3f-4d82-be11-aa8b26c740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db679395e064b8ca6ecefa08efcc15b" ma:index="19" nillable="true" ma:taxonomy="true" ma:internalName="idb679395e064b8ca6ecefa08efcc15b" ma:taxonomyFieldName="Document_x0020_type" ma:displayName="Document type" ma:default="" ma:fieldId="{2db67939-5e06-4b8c-a6ec-efa08efcc15b}" ma:sspId="d3742e83-a686-4f13-83b5-cf7cb8606158" ma:termSetId="9b62e491-6987-46e1-ba6f-3046a8e3322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2.xml><?xml version="1.0" encoding="utf-8"?>
<ds:datastoreItem xmlns:ds="http://schemas.openxmlformats.org/officeDocument/2006/customXml" ds:itemID="{C8DDA5A1-3516-41FD-91B1-7BCF9765280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362E9F-5DC1-4AE6-9821-42BB7D13B93C}">
  <ds:schemaRefs>
    <ds:schemaRef ds:uri="http://schemas.microsoft.com/office/2006/metadata/properties"/>
    <ds:schemaRef ds:uri="http://schemas.microsoft.com/office/infopath/2007/PartnerControls"/>
    <ds:schemaRef ds:uri="32fbe8f2-534f-40de-947e-601f28edc0c1"/>
    <ds:schemaRef ds:uri="68218b3e-2e7c-4c1e-bca2-dc370c1589f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5975AB7-0FB1-43A7-91AF-01FB8EB84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fbe8f2-534f-40de-947e-601f28edc0c1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3FA800-FDB8-498F-8372-84BE48272A8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F2B0431-71C5-4F4E-84D7-0D7C8917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e-invoicing_Template_Report_A4_Portrait.dotx</Template>
  <TotalTime>2</TotalTime>
  <Pages>1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</vt:lpstr>
    </vt:vector>
  </TitlesOfParts>
  <Company>ATO</Company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Portrait</dc:title>
  <dc:creator>James Corbett</dc:creator>
  <cp:lastModifiedBy>Ashleigh Chirnside</cp:lastModifiedBy>
  <cp:revision>2</cp:revision>
  <dcterms:created xsi:type="dcterms:W3CDTF">2021-01-29T03:13:00Z</dcterms:created>
  <dcterms:modified xsi:type="dcterms:W3CDTF">2021-01-29T03:13:00Z</dcterms:modified>
  <cp:category>UNCLASSIFIED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0x010100A64679C44DADA04984EEB770C4791873|1060299444</vt:lpwstr>
  </property>
  <property fmtid="{D5CDD505-2E9C-101B-9397-08002B2CF9AE}" pid="3" name="ContentTypeId">
    <vt:lpwstr>0x010100C17EC0729C2EA3439DAFE168BCD9F61F</vt:lpwstr>
  </property>
  <property fmtid="{D5CDD505-2E9C-101B-9397-08002B2CF9AE}" pid="4" name="Security Classification">
    <vt:lpwstr>1;#UNCLASSIFIED|1bbb598d-ed8e-4faa-b9b5-c952cc7313f8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_dlc_DocIdItemGuid">
    <vt:lpwstr>f26380b2-4360-48fc-98a5-a32cb8d5d2fe</vt:lpwstr>
  </property>
  <property fmtid="{D5CDD505-2E9C-101B-9397-08002B2CF9AE}" pid="7" name="_dlc_ExpireDate">
    <vt:filetime>2026-10-20T00:54:16Z</vt:filetime>
  </property>
  <property fmtid="{D5CDD505-2E9C-101B-9397-08002B2CF9AE}" pid="8" name="TaxKeyword">
    <vt:lpwstr/>
  </property>
  <property fmtid="{D5CDD505-2E9C-101B-9397-08002B2CF9AE}" pid="9" name="Topic">
    <vt:lpwstr>1369;#Communications|202907e3-b9e0-4f13-81ac-90573f7e4576</vt:lpwstr>
  </property>
  <property fmtid="{D5CDD505-2E9C-101B-9397-08002B2CF9AE}" pid="10" name="Document type">
    <vt:lpwstr>150;#Template|59cec208-9237-408c-936e-cc32bcf04ff1</vt:lpwstr>
  </property>
</Properties>
</file>